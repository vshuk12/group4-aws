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DFCD2" w14:textId="77777777" w:rsidR="00C66861" w:rsidRDefault="00C66861" w:rsidP="00282FBB">
      <w:pPr>
        <w:pStyle w:val="Title"/>
        <w:rPr>
          <w:rStyle w:val="BookTitle"/>
          <w:b w:val="0"/>
          <w:i w:val="0"/>
          <w:sz w:val="96"/>
          <w:szCs w:val="96"/>
        </w:rPr>
      </w:pPr>
    </w:p>
    <w:p w14:paraId="04E8BBE4" w14:textId="3C4D5578" w:rsidR="00C66861" w:rsidRPr="00282FBB" w:rsidRDefault="00282FBB" w:rsidP="00282FBB">
      <w:pPr>
        <w:spacing w:after="0"/>
        <w:jc w:val="center"/>
        <w:rPr>
          <w:rStyle w:val="BookTitle"/>
          <w:rFonts w:ascii="Algerian" w:hAnsi="Algerian"/>
          <w:i w:val="0"/>
          <w:color w:val="70AD47"/>
          <w:spacing w:val="0"/>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282FBB">
        <w:rPr>
          <w:rStyle w:val="BookTitle"/>
          <w:rFonts w:ascii="Algerian" w:hAnsi="Algerian"/>
          <w:i w:val="0"/>
          <w:color w:val="70AD47"/>
          <w:spacing w:val="0"/>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Secure and Scalable AWS Cloud Infrastructure</w:t>
      </w:r>
    </w:p>
    <w:p w14:paraId="6F7CC4C3" w14:textId="69368736" w:rsidR="00C66861" w:rsidRDefault="00282FBB" w:rsidP="001A2FC2">
      <w:pPr>
        <w:jc w:val="center"/>
        <w:rPr>
          <w:rFonts w:ascii="Algerian" w:hAnsi="Algerian"/>
          <w:color w:val="B2A1C7" w:themeColor="accent4" w:themeTint="99"/>
          <w:sz w:val="32"/>
          <w:szCs w:val="32"/>
        </w:rPr>
      </w:pPr>
      <w:r w:rsidRPr="00282FBB">
        <w:rPr>
          <w:rFonts w:ascii="Algerian" w:hAnsi="Algerian"/>
          <w:color w:val="B2A1C7" w:themeColor="accent4" w:themeTint="99"/>
          <w:sz w:val="32"/>
          <w:szCs w:val="32"/>
        </w:rPr>
        <w:t>Group Project Assignment</w:t>
      </w:r>
    </w:p>
    <w:p w14:paraId="0BDA7589" w14:textId="77777777" w:rsidR="00282FBB" w:rsidRPr="00282FBB" w:rsidRDefault="00282FBB" w:rsidP="001A2FC2">
      <w:pPr>
        <w:jc w:val="center"/>
        <w:rPr>
          <w:rFonts w:ascii="Algerian" w:hAnsi="Algerian"/>
          <w:sz w:val="32"/>
          <w:szCs w:val="32"/>
        </w:rPr>
      </w:pPr>
    </w:p>
    <w:p w14:paraId="209560BF" w14:textId="76360CA6" w:rsidR="00C66861" w:rsidRPr="00282FBB" w:rsidRDefault="00C66861" w:rsidP="001A2FC2">
      <w:pPr>
        <w:jc w:val="center"/>
        <w:rPr>
          <w:rFonts w:ascii="Algerian" w:hAnsi="Algerian"/>
          <w:sz w:val="28"/>
          <w:szCs w:val="28"/>
        </w:rPr>
      </w:pPr>
    </w:p>
    <w:p w14:paraId="2532389F" w14:textId="72B8E26C" w:rsidR="00282FBB" w:rsidRPr="00282FBB" w:rsidRDefault="00282FBB" w:rsidP="00282FBB">
      <w:pPr>
        <w:spacing w:after="0" w:line="276" w:lineRule="auto"/>
        <w:jc w:val="center"/>
        <w:rPr>
          <w:rFonts w:ascii="Algerian" w:hAnsi="Algerian"/>
          <w:sz w:val="28"/>
          <w:szCs w:val="28"/>
        </w:rPr>
      </w:pPr>
      <w:r w:rsidRPr="00282FBB">
        <w:rPr>
          <w:rFonts w:ascii="Algerian" w:hAnsi="Algerian"/>
          <w:sz w:val="28"/>
          <w:szCs w:val="28"/>
        </w:rPr>
        <w:t>Submitted By: Group 4</w:t>
      </w:r>
    </w:p>
    <w:p w14:paraId="62614652" w14:textId="4DA57D51" w:rsidR="00282FBB" w:rsidRPr="00282FBB" w:rsidRDefault="00282FBB" w:rsidP="00282FBB">
      <w:pPr>
        <w:spacing w:line="276" w:lineRule="auto"/>
        <w:jc w:val="center"/>
        <w:rPr>
          <w:rFonts w:ascii="Algerian" w:hAnsi="Algerian"/>
          <w:sz w:val="28"/>
          <w:szCs w:val="28"/>
        </w:rPr>
      </w:pPr>
      <w:r w:rsidRPr="00282FBB">
        <w:rPr>
          <w:rFonts w:ascii="Algerian" w:hAnsi="Algerian"/>
          <w:sz w:val="28"/>
          <w:szCs w:val="28"/>
        </w:rPr>
        <w:t>Group Members: Vanshika, Gurkaran Singh, Gulab Singh</w:t>
      </w:r>
      <w:r>
        <w:rPr>
          <w:rFonts w:ascii="Algerian" w:hAnsi="Algerian"/>
          <w:sz w:val="28"/>
          <w:szCs w:val="28"/>
        </w:rPr>
        <w:t xml:space="preserve"> and </w:t>
      </w:r>
      <w:r w:rsidRPr="00282FBB">
        <w:rPr>
          <w:rFonts w:ascii="Algerian" w:hAnsi="Algerian"/>
          <w:sz w:val="28"/>
          <w:szCs w:val="28"/>
        </w:rPr>
        <w:t>Prarthana Gopalkrishna Patel</w:t>
      </w:r>
    </w:p>
    <w:p w14:paraId="48EDF63F" w14:textId="77777777" w:rsidR="00282FBB" w:rsidRPr="00282FBB" w:rsidRDefault="00282FBB" w:rsidP="00282FBB">
      <w:pPr>
        <w:spacing w:line="276" w:lineRule="auto"/>
        <w:jc w:val="center"/>
        <w:rPr>
          <w:rFonts w:ascii="Algerian" w:hAnsi="Algerian"/>
          <w:sz w:val="28"/>
          <w:szCs w:val="28"/>
        </w:rPr>
      </w:pPr>
    </w:p>
    <w:p w14:paraId="1DAD49F1" w14:textId="5F114304" w:rsidR="00C66861" w:rsidRPr="00282FBB" w:rsidRDefault="00282FBB" w:rsidP="00282FBB">
      <w:pPr>
        <w:spacing w:after="0" w:line="276" w:lineRule="auto"/>
        <w:jc w:val="center"/>
        <w:rPr>
          <w:rFonts w:ascii="Algerian" w:hAnsi="Algerian"/>
          <w:sz w:val="28"/>
          <w:szCs w:val="28"/>
        </w:rPr>
      </w:pPr>
      <w:r w:rsidRPr="00282FBB">
        <w:rPr>
          <w:rFonts w:ascii="Algerian" w:hAnsi="Algerian"/>
          <w:sz w:val="28"/>
          <w:szCs w:val="28"/>
        </w:rPr>
        <w:t>Submitted To: Nikola Cedic</w:t>
      </w:r>
    </w:p>
    <w:p w14:paraId="1DB87396" w14:textId="380895BA" w:rsidR="00282FBB" w:rsidRPr="00282FBB" w:rsidRDefault="00282FBB" w:rsidP="001A2FC2">
      <w:pPr>
        <w:jc w:val="center"/>
        <w:rPr>
          <w:rFonts w:ascii="Algerian" w:hAnsi="Algerian"/>
          <w:sz w:val="28"/>
          <w:szCs w:val="28"/>
        </w:rPr>
      </w:pPr>
      <w:r w:rsidRPr="00282FBB">
        <w:rPr>
          <w:rFonts w:ascii="Algerian" w:hAnsi="Algerian"/>
          <w:sz w:val="28"/>
          <w:szCs w:val="28"/>
        </w:rPr>
        <w:t>Course Code: INFO 2350</w:t>
      </w:r>
    </w:p>
    <w:p w14:paraId="3B8106F4" w14:textId="77777777" w:rsidR="00282FBB" w:rsidRPr="00282FBB" w:rsidRDefault="00282FBB" w:rsidP="001A2FC2">
      <w:pPr>
        <w:jc w:val="center"/>
        <w:rPr>
          <w:rFonts w:ascii="Algerian" w:hAnsi="Algerian"/>
          <w:sz w:val="28"/>
          <w:szCs w:val="28"/>
        </w:rPr>
      </w:pPr>
    </w:p>
    <w:p w14:paraId="4E412D78" w14:textId="18A77BBF" w:rsidR="00282FBB" w:rsidRPr="00282FBB" w:rsidRDefault="00282FBB" w:rsidP="001A2FC2">
      <w:pPr>
        <w:jc w:val="center"/>
        <w:rPr>
          <w:rFonts w:ascii="Algerian" w:hAnsi="Algerian"/>
          <w:sz w:val="28"/>
          <w:szCs w:val="28"/>
        </w:rPr>
      </w:pPr>
      <w:r w:rsidRPr="00282FBB">
        <w:rPr>
          <w:rFonts w:ascii="Algerian" w:hAnsi="Algerian"/>
          <w:sz w:val="28"/>
          <w:szCs w:val="28"/>
        </w:rPr>
        <w:t>Submission Date: August 05, 2025</w:t>
      </w:r>
    </w:p>
    <w:p w14:paraId="1BFA7221" w14:textId="338C2677" w:rsidR="00C66861" w:rsidRDefault="00282FBB" w:rsidP="00282FBB">
      <w:r>
        <w:tab/>
      </w:r>
      <w:r>
        <w:tab/>
      </w:r>
      <w:r>
        <w:tab/>
      </w:r>
      <w:r>
        <w:tab/>
      </w:r>
    </w:p>
    <w:p w14:paraId="71F90BB7" w14:textId="6BB99EA7" w:rsidR="001A2FC2" w:rsidRPr="00C66861" w:rsidRDefault="001A2FC2" w:rsidP="001A2FC2">
      <w:pPr>
        <w:jc w:val="center"/>
      </w:pPr>
    </w:p>
    <w:p w14:paraId="05D4DDC7" w14:textId="79B03C73" w:rsidR="00C66861" w:rsidRPr="00282FBB" w:rsidRDefault="00C66861">
      <w:pPr>
        <w:spacing w:line="276" w:lineRule="auto"/>
      </w:pPr>
      <w:r>
        <w:br w:type="page"/>
      </w:r>
    </w:p>
    <w:bookmarkStart w:id="0" w:name="_Toc205336918"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524CD6DC" w14:textId="77777777" w:rsidR="0082782C" w:rsidRDefault="0082782C" w:rsidP="00120CD5">
          <w:pPr>
            <w:pStyle w:val="Heading1"/>
          </w:pPr>
          <w:r>
            <w:t>Table of Contents</w:t>
          </w:r>
          <w:bookmarkEnd w:id="0"/>
        </w:p>
        <w:p w14:paraId="7A0DF5D1" w14:textId="25A79EFC" w:rsidR="00B31AD9" w:rsidRDefault="0082782C">
          <w:pPr>
            <w:pStyle w:val="TOC1"/>
            <w:tabs>
              <w:tab w:val="right" w:leader="dot" w:pos="9350"/>
            </w:tabs>
            <w:rPr>
              <w:rFonts w:eastAsiaTheme="minorEastAsia" w:cstheme="minorBidi"/>
              <w:b w:val="0"/>
              <w:bCs w:val="0"/>
              <w:noProof/>
              <w:kern w:val="2"/>
              <w:lang w:val="en-CA" w:eastAsia="en-CA"/>
              <w14:ligatures w14:val="standardContextual"/>
            </w:rPr>
          </w:pPr>
          <w:r>
            <w:rPr>
              <w:b w:val="0"/>
              <w:bCs w:val="0"/>
            </w:rPr>
            <w:fldChar w:fldCharType="begin"/>
          </w:r>
          <w:r>
            <w:instrText xml:space="preserve"> TOC \o "1-3" \h \z \u </w:instrText>
          </w:r>
          <w:r>
            <w:rPr>
              <w:b w:val="0"/>
              <w:bCs w:val="0"/>
            </w:rPr>
            <w:fldChar w:fldCharType="separate"/>
          </w:r>
          <w:hyperlink w:anchor="_Toc205336918" w:history="1">
            <w:r w:rsidR="00B31AD9" w:rsidRPr="00BA4874">
              <w:rPr>
                <w:rStyle w:val="Hyperlink"/>
                <w:noProof/>
              </w:rPr>
              <w:t>Table of Contents</w:t>
            </w:r>
            <w:r w:rsidR="00B31AD9">
              <w:rPr>
                <w:noProof/>
                <w:webHidden/>
              </w:rPr>
              <w:tab/>
            </w:r>
            <w:r w:rsidR="00B31AD9">
              <w:rPr>
                <w:noProof/>
                <w:webHidden/>
              </w:rPr>
              <w:fldChar w:fldCharType="begin"/>
            </w:r>
            <w:r w:rsidR="00B31AD9">
              <w:rPr>
                <w:noProof/>
                <w:webHidden/>
              </w:rPr>
              <w:instrText xml:space="preserve"> PAGEREF _Toc205336918 \h </w:instrText>
            </w:r>
            <w:r w:rsidR="00B31AD9">
              <w:rPr>
                <w:noProof/>
                <w:webHidden/>
              </w:rPr>
            </w:r>
            <w:r w:rsidR="00B31AD9">
              <w:rPr>
                <w:noProof/>
                <w:webHidden/>
              </w:rPr>
              <w:fldChar w:fldCharType="separate"/>
            </w:r>
            <w:r w:rsidR="00B31AD9">
              <w:rPr>
                <w:noProof/>
                <w:webHidden/>
              </w:rPr>
              <w:t>2</w:t>
            </w:r>
            <w:r w:rsidR="00B31AD9">
              <w:rPr>
                <w:noProof/>
                <w:webHidden/>
              </w:rPr>
              <w:fldChar w:fldCharType="end"/>
            </w:r>
          </w:hyperlink>
        </w:p>
        <w:p w14:paraId="049C5BD3" w14:textId="2D8752C2"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19" w:history="1">
            <w:r w:rsidRPr="00BA4874">
              <w:rPr>
                <w:rStyle w:val="Hyperlink"/>
                <w:noProof/>
              </w:rPr>
              <w:t>Group Project – Designing a secure and scalable AWS Cloud Infrastructure</w:t>
            </w:r>
            <w:r>
              <w:rPr>
                <w:noProof/>
                <w:webHidden/>
              </w:rPr>
              <w:tab/>
            </w:r>
            <w:r>
              <w:rPr>
                <w:noProof/>
                <w:webHidden/>
              </w:rPr>
              <w:fldChar w:fldCharType="begin"/>
            </w:r>
            <w:r>
              <w:rPr>
                <w:noProof/>
                <w:webHidden/>
              </w:rPr>
              <w:instrText xml:space="preserve"> PAGEREF _Toc205336919 \h </w:instrText>
            </w:r>
            <w:r>
              <w:rPr>
                <w:noProof/>
                <w:webHidden/>
              </w:rPr>
            </w:r>
            <w:r>
              <w:rPr>
                <w:noProof/>
                <w:webHidden/>
              </w:rPr>
              <w:fldChar w:fldCharType="separate"/>
            </w:r>
            <w:r>
              <w:rPr>
                <w:noProof/>
                <w:webHidden/>
              </w:rPr>
              <w:t>3</w:t>
            </w:r>
            <w:r>
              <w:rPr>
                <w:noProof/>
                <w:webHidden/>
              </w:rPr>
              <w:fldChar w:fldCharType="end"/>
            </w:r>
          </w:hyperlink>
        </w:p>
        <w:p w14:paraId="7D7B5BBB" w14:textId="030062D3"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0" w:history="1">
            <w:r w:rsidRPr="00BA4874">
              <w:rPr>
                <w:rStyle w:val="Hyperlink"/>
                <w:noProof/>
              </w:rPr>
              <w:t>Project Overview</w:t>
            </w:r>
            <w:r>
              <w:rPr>
                <w:noProof/>
                <w:webHidden/>
              </w:rPr>
              <w:tab/>
            </w:r>
            <w:r>
              <w:rPr>
                <w:noProof/>
                <w:webHidden/>
              </w:rPr>
              <w:fldChar w:fldCharType="begin"/>
            </w:r>
            <w:r>
              <w:rPr>
                <w:noProof/>
                <w:webHidden/>
              </w:rPr>
              <w:instrText xml:space="preserve"> PAGEREF _Toc205336920 \h </w:instrText>
            </w:r>
            <w:r>
              <w:rPr>
                <w:noProof/>
                <w:webHidden/>
              </w:rPr>
            </w:r>
            <w:r>
              <w:rPr>
                <w:noProof/>
                <w:webHidden/>
              </w:rPr>
              <w:fldChar w:fldCharType="separate"/>
            </w:r>
            <w:r>
              <w:rPr>
                <w:noProof/>
                <w:webHidden/>
              </w:rPr>
              <w:t>3</w:t>
            </w:r>
            <w:r>
              <w:rPr>
                <w:noProof/>
                <w:webHidden/>
              </w:rPr>
              <w:fldChar w:fldCharType="end"/>
            </w:r>
          </w:hyperlink>
        </w:p>
        <w:p w14:paraId="007B09FA" w14:textId="4DD9785D"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1" w:history="1">
            <w:r w:rsidRPr="00BA4874">
              <w:rPr>
                <w:rStyle w:val="Hyperlink"/>
                <w:noProof/>
              </w:rPr>
              <w:t>Group Members Roles and Project Method</w:t>
            </w:r>
            <w:r>
              <w:rPr>
                <w:noProof/>
                <w:webHidden/>
              </w:rPr>
              <w:tab/>
            </w:r>
            <w:r>
              <w:rPr>
                <w:noProof/>
                <w:webHidden/>
              </w:rPr>
              <w:fldChar w:fldCharType="begin"/>
            </w:r>
            <w:r>
              <w:rPr>
                <w:noProof/>
                <w:webHidden/>
              </w:rPr>
              <w:instrText xml:space="preserve"> PAGEREF _Toc205336921 \h </w:instrText>
            </w:r>
            <w:r>
              <w:rPr>
                <w:noProof/>
                <w:webHidden/>
              </w:rPr>
            </w:r>
            <w:r>
              <w:rPr>
                <w:noProof/>
                <w:webHidden/>
              </w:rPr>
              <w:fldChar w:fldCharType="separate"/>
            </w:r>
            <w:r>
              <w:rPr>
                <w:noProof/>
                <w:webHidden/>
              </w:rPr>
              <w:t>3</w:t>
            </w:r>
            <w:r>
              <w:rPr>
                <w:noProof/>
                <w:webHidden/>
              </w:rPr>
              <w:fldChar w:fldCharType="end"/>
            </w:r>
          </w:hyperlink>
        </w:p>
        <w:p w14:paraId="0B3A64CF" w14:textId="23A841D1"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2" w:history="1">
            <w:r w:rsidRPr="00BA4874">
              <w:rPr>
                <w:rStyle w:val="Hyperlink"/>
                <w:noProof/>
              </w:rPr>
              <w:t>Task 1: Architecture Diagram</w:t>
            </w:r>
            <w:r>
              <w:rPr>
                <w:noProof/>
                <w:webHidden/>
              </w:rPr>
              <w:tab/>
            </w:r>
            <w:r>
              <w:rPr>
                <w:noProof/>
                <w:webHidden/>
              </w:rPr>
              <w:fldChar w:fldCharType="begin"/>
            </w:r>
            <w:r>
              <w:rPr>
                <w:noProof/>
                <w:webHidden/>
              </w:rPr>
              <w:instrText xml:space="preserve"> PAGEREF _Toc205336922 \h </w:instrText>
            </w:r>
            <w:r>
              <w:rPr>
                <w:noProof/>
                <w:webHidden/>
              </w:rPr>
            </w:r>
            <w:r>
              <w:rPr>
                <w:noProof/>
                <w:webHidden/>
              </w:rPr>
              <w:fldChar w:fldCharType="separate"/>
            </w:r>
            <w:r>
              <w:rPr>
                <w:noProof/>
                <w:webHidden/>
              </w:rPr>
              <w:t>4</w:t>
            </w:r>
            <w:r>
              <w:rPr>
                <w:noProof/>
                <w:webHidden/>
              </w:rPr>
              <w:fldChar w:fldCharType="end"/>
            </w:r>
          </w:hyperlink>
        </w:p>
        <w:p w14:paraId="5A3A1A63" w14:textId="3A040EAD"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3" w:history="1">
            <w:r w:rsidRPr="00BA4874">
              <w:rPr>
                <w:rStyle w:val="Hyperlink"/>
                <w:noProof/>
              </w:rPr>
              <w:t>Task 2: Implementation</w:t>
            </w:r>
            <w:r>
              <w:rPr>
                <w:noProof/>
                <w:webHidden/>
              </w:rPr>
              <w:tab/>
            </w:r>
            <w:r>
              <w:rPr>
                <w:noProof/>
                <w:webHidden/>
              </w:rPr>
              <w:fldChar w:fldCharType="begin"/>
            </w:r>
            <w:r>
              <w:rPr>
                <w:noProof/>
                <w:webHidden/>
              </w:rPr>
              <w:instrText xml:space="preserve"> PAGEREF _Toc205336923 \h </w:instrText>
            </w:r>
            <w:r>
              <w:rPr>
                <w:noProof/>
                <w:webHidden/>
              </w:rPr>
            </w:r>
            <w:r>
              <w:rPr>
                <w:noProof/>
                <w:webHidden/>
              </w:rPr>
              <w:fldChar w:fldCharType="separate"/>
            </w:r>
            <w:r>
              <w:rPr>
                <w:noProof/>
                <w:webHidden/>
              </w:rPr>
              <w:t>5</w:t>
            </w:r>
            <w:r>
              <w:rPr>
                <w:noProof/>
                <w:webHidden/>
              </w:rPr>
              <w:fldChar w:fldCharType="end"/>
            </w:r>
          </w:hyperlink>
        </w:p>
        <w:p w14:paraId="02132E5C" w14:textId="3548F314"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4" w:history="1">
            <w:r w:rsidRPr="00BA4874">
              <w:rPr>
                <w:rStyle w:val="Hyperlink"/>
                <w:noProof/>
              </w:rPr>
              <w:t>Task 3: Automation</w:t>
            </w:r>
            <w:r>
              <w:rPr>
                <w:noProof/>
                <w:webHidden/>
              </w:rPr>
              <w:tab/>
            </w:r>
            <w:r>
              <w:rPr>
                <w:noProof/>
                <w:webHidden/>
              </w:rPr>
              <w:fldChar w:fldCharType="begin"/>
            </w:r>
            <w:r>
              <w:rPr>
                <w:noProof/>
                <w:webHidden/>
              </w:rPr>
              <w:instrText xml:space="preserve"> PAGEREF _Toc205336924 \h </w:instrText>
            </w:r>
            <w:r>
              <w:rPr>
                <w:noProof/>
                <w:webHidden/>
              </w:rPr>
            </w:r>
            <w:r>
              <w:rPr>
                <w:noProof/>
                <w:webHidden/>
              </w:rPr>
              <w:fldChar w:fldCharType="separate"/>
            </w:r>
            <w:r>
              <w:rPr>
                <w:noProof/>
                <w:webHidden/>
              </w:rPr>
              <w:t>13</w:t>
            </w:r>
            <w:r>
              <w:rPr>
                <w:noProof/>
                <w:webHidden/>
              </w:rPr>
              <w:fldChar w:fldCharType="end"/>
            </w:r>
          </w:hyperlink>
        </w:p>
        <w:p w14:paraId="34E627E2" w14:textId="47AE0961"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5" w:history="1">
            <w:r w:rsidRPr="00BA4874">
              <w:rPr>
                <w:rStyle w:val="Hyperlink"/>
                <w:noProof/>
              </w:rPr>
              <w:t>Task 4: Security Considerations</w:t>
            </w:r>
            <w:r>
              <w:rPr>
                <w:noProof/>
                <w:webHidden/>
              </w:rPr>
              <w:tab/>
            </w:r>
            <w:r>
              <w:rPr>
                <w:noProof/>
                <w:webHidden/>
              </w:rPr>
              <w:fldChar w:fldCharType="begin"/>
            </w:r>
            <w:r>
              <w:rPr>
                <w:noProof/>
                <w:webHidden/>
              </w:rPr>
              <w:instrText xml:space="preserve"> PAGEREF _Toc205336925 \h </w:instrText>
            </w:r>
            <w:r>
              <w:rPr>
                <w:noProof/>
                <w:webHidden/>
              </w:rPr>
            </w:r>
            <w:r>
              <w:rPr>
                <w:noProof/>
                <w:webHidden/>
              </w:rPr>
              <w:fldChar w:fldCharType="separate"/>
            </w:r>
            <w:r>
              <w:rPr>
                <w:noProof/>
                <w:webHidden/>
              </w:rPr>
              <w:t>15</w:t>
            </w:r>
            <w:r>
              <w:rPr>
                <w:noProof/>
                <w:webHidden/>
              </w:rPr>
              <w:fldChar w:fldCharType="end"/>
            </w:r>
          </w:hyperlink>
        </w:p>
        <w:p w14:paraId="7C94E63D" w14:textId="7F412178"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6" w:history="1">
            <w:r w:rsidRPr="00BA4874">
              <w:rPr>
                <w:rStyle w:val="Hyperlink"/>
                <w:noProof/>
              </w:rPr>
              <w:t>References</w:t>
            </w:r>
            <w:r>
              <w:rPr>
                <w:noProof/>
                <w:webHidden/>
              </w:rPr>
              <w:tab/>
            </w:r>
            <w:r>
              <w:rPr>
                <w:noProof/>
                <w:webHidden/>
              </w:rPr>
              <w:fldChar w:fldCharType="begin"/>
            </w:r>
            <w:r>
              <w:rPr>
                <w:noProof/>
                <w:webHidden/>
              </w:rPr>
              <w:instrText xml:space="preserve"> PAGEREF _Toc205336926 \h </w:instrText>
            </w:r>
            <w:r>
              <w:rPr>
                <w:noProof/>
                <w:webHidden/>
              </w:rPr>
            </w:r>
            <w:r>
              <w:rPr>
                <w:noProof/>
                <w:webHidden/>
              </w:rPr>
              <w:fldChar w:fldCharType="separate"/>
            </w:r>
            <w:r>
              <w:rPr>
                <w:noProof/>
                <w:webHidden/>
              </w:rPr>
              <w:t>15</w:t>
            </w:r>
            <w:r>
              <w:rPr>
                <w:noProof/>
                <w:webHidden/>
              </w:rPr>
              <w:fldChar w:fldCharType="end"/>
            </w:r>
          </w:hyperlink>
        </w:p>
        <w:p w14:paraId="5EB75219" w14:textId="77519A88" w:rsidR="0082782C" w:rsidRDefault="0082782C">
          <w:r>
            <w:rPr>
              <w:b/>
              <w:bCs/>
              <w:noProof/>
            </w:rPr>
            <w:fldChar w:fldCharType="end"/>
          </w:r>
        </w:p>
      </w:sdtContent>
    </w:sdt>
    <w:p w14:paraId="4A57C85F" w14:textId="790C061A" w:rsidR="00C66861" w:rsidRPr="00282FBB" w:rsidRDefault="0082782C">
      <w:pPr>
        <w:spacing w:line="276" w:lineRule="auto"/>
      </w:pPr>
      <w:r>
        <w:br w:type="page"/>
      </w:r>
    </w:p>
    <w:p w14:paraId="24AEC34C" w14:textId="2EE3A6CC" w:rsidR="00C66861" w:rsidRDefault="00282FBB" w:rsidP="00120CD5">
      <w:pPr>
        <w:pStyle w:val="Heading1"/>
      </w:pPr>
      <w:bookmarkStart w:id="1" w:name="_Toc205336919"/>
      <w:r>
        <w:lastRenderedPageBreak/>
        <w:t xml:space="preserve">Group Project </w:t>
      </w:r>
      <w:r w:rsidR="00A520BA">
        <w:t>– Designing a secure and scalable AWS Cloud Infrastructure</w:t>
      </w:r>
      <w:bookmarkEnd w:id="1"/>
    </w:p>
    <w:p w14:paraId="7E8ED957" w14:textId="61B3B8B8" w:rsidR="00282FBB" w:rsidRDefault="00282FBB" w:rsidP="00282FBB">
      <w:pPr>
        <w:pStyle w:val="Heading1"/>
      </w:pPr>
      <w:bookmarkStart w:id="2" w:name="_Toc205336920"/>
      <w:r>
        <w:t>Project Overview</w:t>
      </w:r>
      <w:bookmarkEnd w:id="2"/>
    </w:p>
    <w:p w14:paraId="2849CF45" w14:textId="7497A28A" w:rsidR="00A520BA" w:rsidRDefault="00A520BA" w:rsidP="00A520BA">
      <w:r>
        <w:t xml:space="preserve">The aim of the project is to design, develop and deploy a secure and scalable cloud-based infrastructure on Amazon Web Services (AWS) for a simple web application which interacts with a backend database. </w:t>
      </w:r>
    </w:p>
    <w:p w14:paraId="52EEB043" w14:textId="7BD0157D" w:rsidR="00A520BA" w:rsidRDefault="00A520BA" w:rsidP="00A520BA">
      <w:r>
        <w:t>Key Features of this Infrastructure are as follows:</w:t>
      </w:r>
    </w:p>
    <w:p w14:paraId="2A017F5F" w14:textId="0880264E" w:rsidR="00A520BA" w:rsidRDefault="00A520BA" w:rsidP="00A520BA">
      <w:pPr>
        <w:pStyle w:val="ListParagraph"/>
        <w:numPr>
          <w:ilvl w:val="0"/>
          <w:numId w:val="7"/>
        </w:numPr>
      </w:pPr>
      <w:r>
        <w:t>Custom VPC Design: configured with the web application deployed in public subnet and backend database server deployed in the private subnet.</w:t>
      </w:r>
    </w:p>
    <w:p w14:paraId="3DC5E4C6" w14:textId="6BE65EC9" w:rsidR="00801CB2" w:rsidRDefault="00801CB2" w:rsidP="00A520BA">
      <w:pPr>
        <w:pStyle w:val="ListParagraph"/>
        <w:numPr>
          <w:ilvl w:val="0"/>
          <w:numId w:val="7"/>
        </w:numPr>
      </w:pPr>
      <w:r>
        <w:t xml:space="preserve">Network: Proper network is build using routing tables, NAT and Internet Gateway. </w:t>
      </w:r>
    </w:p>
    <w:p w14:paraId="097F3B4E" w14:textId="7BCB403D" w:rsidR="00801CB2" w:rsidRDefault="00A520BA" w:rsidP="00A520BA">
      <w:pPr>
        <w:pStyle w:val="ListParagraph"/>
        <w:numPr>
          <w:ilvl w:val="0"/>
          <w:numId w:val="7"/>
        </w:numPr>
      </w:pPr>
      <w:r>
        <w:t xml:space="preserve">Secure Communication: Connectivity between the web and database is secured using routing protocols and security groups. </w:t>
      </w:r>
      <w:r w:rsidR="00801CB2">
        <w:t>The purpose of this is to allow only internet access to the web application for public and restrict public access to databases.</w:t>
      </w:r>
    </w:p>
    <w:p w14:paraId="4D60304C" w14:textId="2790AC68" w:rsidR="00801CB2" w:rsidRDefault="00801CB2" w:rsidP="00A520BA">
      <w:pPr>
        <w:pStyle w:val="ListParagraph"/>
        <w:numPr>
          <w:ilvl w:val="0"/>
          <w:numId w:val="7"/>
        </w:numPr>
      </w:pPr>
      <w:r>
        <w:t>Best Practices: use of ssh key pair for access, security groups for inbound rules and using least-privilege access method to prevent access.</w:t>
      </w:r>
    </w:p>
    <w:p w14:paraId="60AE429F" w14:textId="3823A66C" w:rsidR="00801CB2" w:rsidRDefault="00801CB2" w:rsidP="00A520BA">
      <w:pPr>
        <w:pStyle w:val="ListParagraph"/>
        <w:numPr>
          <w:ilvl w:val="0"/>
          <w:numId w:val="7"/>
        </w:numPr>
      </w:pPr>
      <w:r>
        <w:t>Automation: Using Infrastructure as Code tools to recreate the cloud-based solutions with the least number of steps.</w:t>
      </w:r>
    </w:p>
    <w:p w14:paraId="419912CA" w14:textId="39A46A02" w:rsidR="00801CB2" w:rsidRDefault="00801CB2" w:rsidP="00801CB2">
      <w:pPr>
        <w:pStyle w:val="Heading1"/>
      </w:pPr>
      <w:bookmarkStart w:id="3" w:name="_Toc205336921"/>
      <w:r>
        <w:t>Group Members Roles and Project Method</w:t>
      </w:r>
      <w:bookmarkEnd w:id="3"/>
    </w:p>
    <w:p w14:paraId="1ABEAD2E" w14:textId="14867765" w:rsidR="00801CB2" w:rsidRDefault="00801CB2" w:rsidP="00801CB2">
      <w:r>
        <w:t xml:space="preserve">For this project, we chose the method of using Learner’s lab. We first did the implementation on Gurkaran’s AWS and then followed the same on the rest of the members AWS. </w:t>
      </w:r>
    </w:p>
    <w:p w14:paraId="42D84AFE" w14:textId="765515C8" w:rsidR="00801CB2" w:rsidRDefault="00801CB2" w:rsidP="00801CB2">
      <w:r>
        <w:t>Though we implemented the lab together, for better management, we divided the tasks to save time. Following describes the roles of our members and their participation in the group project:</w:t>
      </w:r>
    </w:p>
    <w:tbl>
      <w:tblPr>
        <w:tblStyle w:val="TableGrid"/>
        <w:tblW w:w="0" w:type="auto"/>
        <w:tblLook w:val="04A0" w:firstRow="1" w:lastRow="0" w:firstColumn="1" w:lastColumn="0" w:noHBand="0" w:noVBand="1"/>
      </w:tblPr>
      <w:tblGrid>
        <w:gridCol w:w="2263"/>
        <w:gridCol w:w="5670"/>
      </w:tblGrid>
      <w:tr w:rsidR="00801CB2" w14:paraId="04A93580" w14:textId="77777777" w:rsidTr="00CA7DB2">
        <w:tc>
          <w:tcPr>
            <w:tcW w:w="2263" w:type="dxa"/>
          </w:tcPr>
          <w:p w14:paraId="41C73AD0" w14:textId="3DEB1696" w:rsidR="00801CB2" w:rsidRPr="00CA7DB2" w:rsidRDefault="00CA7DB2" w:rsidP="00801CB2">
            <w:pPr>
              <w:rPr>
                <w:b/>
                <w:bCs/>
              </w:rPr>
            </w:pPr>
            <w:r w:rsidRPr="00CA7DB2">
              <w:rPr>
                <w:b/>
                <w:bCs/>
              </w:rPr>
              <w:t>Members</w:t>
            </w:r>
          </w:p>
        </w:tc>
        <w:tc>
          <w:tcPr>
            <w:tcW w:w="5670" w:type="dxa"/>
          </w:tcPr>
          <w:p w14:paraId="13281B3A" w14:textId="67E233E0" w:rsidR="00801CB2" w:rsidRPr="00CA7DB2" w:rsidRDefault="00CA7DB2" w:rsidP="00801CB2">
            <w:pPr>
              <w:rPr>
                <w:b/>
                <w:bCs/>
              </w:rPr>
            </w:pPr>
            <w:r w:rsidRPr="00CA7DB2">
              <w:rPr>
                <w:b/>
                <w:bCs/>
              </w:rPr>
              <w:t>Roles</w:t>
            </w:r>
          </w:p>
        </w:tc>
      </w:tr>
      <w:tr w:rsidR="00801CB2" w14:paraId="7FE4C29A" w14:textId="77777777" w:rsidTr="00CA7DB2">
        <w:tc>
          <w:tcPr>
            <w:tcW w:w="2263" w:type="dxa"/>
          </w:tcPr>
          <w:p w14:paraId="6A76102B" w14:textId="752F3C2B" w:rsidR="00801CB2" w:rsidRDefault="00CA7DB2" w:rsidP="00801CB2">
            <w:r>
              <w:t>Vanshika</w:t>
            </w:r>
          </w:p>
        </w:tc>
        <w:tc>
          <w:tcPr>
            <w:tcW w:w="5670" w:type="dxa"/>
          </w:tcPr>
          <w:p w14:paraId="69F56210" w14:textId="77777777" w:rsidR="00801CB2" w:rsidRDefault="00CA7DB2" w:rsidP="00CA7DB2">
            <w:pPr>
              <w:pStyle w:val="ListParagraph"/>
              <w:numPr>
                <w:ilvl w:val="0"/>
                <w:numId w:val="9"/>
              </w:numPr>
            </w:pPr>
            <w:r>
              <w:t>Create Architecture Diagram.</w:t>
            </w:r>
          </w:p>
          <w:p w14:paraId="6E4E88AF" w14:textId="77777777" w:rsidR="00CA7DB2" w:rsidRDefault="00CA7DB2" w:rsidP="00CA7DB2">
            <w:pPr>
              <w:pStyle w:val="ListParagraph"/>
              <w:numPr>
                <w:ilvl w:val="0"/>
                <w:numId w:val="9"/>
              </w:numPr>
            </w:pPr>
            <w:r>
              <w:t>Deliverable: PNG of the Diagram.</w:t>
            </w:r>
          </w:p>
          <w:p w14:paraId="4E5722F4" w14:textId="6C2FDE10" w:rsidR="00CA7DB2" w:rsidRDefault="00CA7DB2" w:rsidP="00CA7DB2">
            <w:pPr>
              <w:pStyle w:val="ListParagraph"/>
              <w:numPr>
                <w:ilvl w:val="0"/>
                <w:numId w:val="9"/>
              </w:numPr>
            </w:pPr>
            <w:r>
              <w:t>Build VPC, subnets, routing and gateways.</w:t>
            </w:r>
          </w:p>
        </w:tc>
      </w:tr>
      <w:tr w:rsidR="00CA7DB2" w14:paraId="2EBCA66C" w14:textId="77777777" w:rsidTr="00CA7DB2">
        <w:tc>
          <w:tcPr>
            <w:tcW w:w="2263" w:type="dxa"/>
          </w:tcPr>
          <w:p w14:paraId="18166302" w14:textId="6158A447" w:rsidR="00CA7DB2" w:rsidRDefault="00CA7DB2" w:rsidP="00801CB2">
            <w:r>
              <w:t>Gurkaran</w:t>
            </w:r>
          </w:p>
        </w:tc>
        <w:tc>
          <w:tcPr>
            <w:tcW w:w="5670" w:type="dxa"/>
          </w:tcPr>
          <w:p w14:paraId="0A07B7E4" w14:textId="77777777" w:rsidR="00CA7DB2" w:rsidRDefault="00CA7DB2" w:rsidP="00CA7DB2">
            <w:pPr>
              <w:pStyle w:val="ListParagraph"/>
              <w:numPr>
                <w:ilvl w:val="0"/>
                <w:numId w:val="10"/>
              </w:numPr>
            </w:pPr>
            <w:r>
              <w:t xml:space="preserve">Build Instances </w:t>
            </w:r>
          </w:p>
          <w:p w14:paraId="1ACB6BF1" w14:textId="182C98A3" w:rsidR="00CA7DB2" w:rsidRDefault="00CA7DB2" w:rsidP="00CA7DB2">
            <w:pPr>
              <w:pStyle w:val="ListParagraph"/>
              <w:numPr>
                <w:ilvl w:val="0"/>
                <w:numId w:val="10"/>
              </w:numPr>
            </w:pPr>
            <w:r>
              <w:t>Deploy web app in public subnet.</w:t>
            </w:r>
          </w:p>
          <w:p w14:paraId="522B0706" w14:textId="5B576E8D" w:rsidR="00CA7DB2" w:rsidRDefault="00CA7DB2" w:rsidP="00CA7DB2">
            <w:pPr>
              <w:pStyle w:val="ListParagraph"/>
              <w:numPr>
                <w:ilvl w:val="0"/>
                <w:numId w:val="10"/>
              </w:numPr>
            </w:pPr>
            <w:r>
              <w:t>Deploy backend database in private subnet.</w:t>
            </w:r>
          </w:p>
          <w:p w14:paraId="2DE113AD" w14:textId="5DDBAE2C" w:rsidR="00CA7DB2" w:rsidRDefault="00CA7DB2" w:rsidP="00CA7DB2">
            <w:pPr>
              <w:pStyle w:val="ListParagraph"/>
              <w:numPr>
                <w:ilvl w:val="0"/>
                <w:numId w:val="10"/>
              </w:numPr>
            </w:pPr>
            <w:r>
              <w:t>Deliverable: Step-by-step guide</w:t>
            </w:r>
          </w:p>
        </w:tc>
      </w:tr>
      <w:tr w:rsidR="00CA7DB2" w14:paraId="08CE9183" w14:textId="77777777" w:rsidTr="00CA7DB2">
        <w:tc>
          <w:tcPr>
            <w:tcW w:w="2263" w:type="dxa"/>
          </w:tcPr>
          <w:p w14:paraId="7249002F" w14:textId="752A9D98" w:rsidR="00CA7DB2" w:rsidRDefault="00CA7DB2" w:rsidP="00801CB2">
            <w:r>
              <w:t>Prarthana</w:t>
            </w:r>
          </w:p>
        </w:tc>
        <w:tc>
          <w:tcPr>
            <w:tcW w:w="5670" w:type="dxa"/>
          </w:tcPr>
          <w:p w14:paraId="430E16C0" w14:textId="77777777" w:rsidR="00CA7DB2" w:rsidRDefault="00CA7DB2" w:rsidP="00CA7DB2">
            <w:pPr>
              <w:pStyle w:val="ListParagraph"/>
              <w:numPr>
                <w:ilvl w:val="0"/>
                <w:numId w:val="11"/>
              </w:numPr>
            </w:pPr>
            <w:r>
              <w:t>Automates the solution using CloudFormation.</w:t>
            </w:r>
          </w:p>
          <w:p w14:paraId="7598FA7D" w14:textId="50FBCD11" w:rsidR="00CA7DB2" w:rsidRDefault="00CA7DB2" w:rsidP="00CA7DB2">
            <w:pPr>
              <w:pStyle w:val="ListParagraph"/>
              <w:numPr>
                <w:ilvl w:val="0"/>
                <w:numId w:val="11"/>
              </w:numPr>
            </w:pPr>
            <w:r>
              <w:t xml:space="preserve">Deliverable: </w:t>
            </w:r>
            <w:proofErr w:type="spellStart"/>
            <w:r>
              <w:t>IaC</w:t>
            </w:r>
            <w:proofErr w:type="spellEnd"/>
            <w:r>
              <w:t xml:space="preserve"> files + GitHub repo</w:t>
            </w:r>
          </w:p>
        </w:tc>
      </w:tr>
      <w:tr w:rsidR="00CA7DB2" w14:paraId="4215477D" w14:textId="77777777" w:rsidTr="00CA7DB2">
        <w:tc>
          <w:tcPr>
            <w:tcW w:w="2263" w:type="dxa"/>
          </w:tcPr>
          <w:p w14:paraId="3721260E" w14:textId="69219A4D" w:rsidR="00CA7DB2" w:rsidRDefault="00CA7DB2" w:rsidP="00801CB2">
            <w:r>
              <w:t>Gulab</w:t>
            </w:r>
          </w:p>
        </w:tc>
        <w:tc>
          <w:tcPr>
            <w:tcW w:w="5670" w:type="dxa"/>
          </w:tcPr>
          <w:p w14:paraId="03D2EE6D" w14:textId="1D87A1DF" w:rsidR="00CA7DB2" w:rsidRDefault="00CA7DB2" w:rsidP="00CA7DB2">
            <w:pPr>
              <w:pStyle w:val="ListParagraph"/>
              <w:numPr>
                <w:ilvl w:val="0"/>
                <w:numId w:val="12"/>
              </w:numPr>
            </w:pPr>
            <w:r>
              <w:t>Work on securing the infrastructure.</w:t>
            </w:r>
          </w:p>
          <w:p w14:paraId="14CF5A3A" w14:textId="77777777" w:rsidR="00CA7DB2" w:rsidRDefault="00CA7DB2" w:rsidP="00CA7DB2">
            <w:pPr>
              <w:pStyle w:val="ListParagraph"/>
              <w:numPr>
                <w:ilvl w:val="0"/>
                <w:numId w:val="12"/>
              </w:numPr>
            </w:pPr>
            <w:r>
              <w:t>Deliverable: Report on security challenges.</w:t>
            </w:r>
          </w:p>
          <w:p w14:paraId="0DBDB6AA" w14:textId="7D4D0E1F" w:rsidR="00CA7DB2" w:rsidRDefault="00CA7DB2" w:rsidP="00CA7DB2">
            <w:pPr>
              <w:pStyle w:val="ListParagraph"/>
              <w:numPr>
                <w:ilvl w:val="0"/>
                <w:numId w:val="12"/>
              </w:numPr>
            </w:pPr>
            <w:r>
              <w:t>Finalizes the documentation.</w:t>
            </w:r>
          </w:p>
        </w:tc>
      </w:tr>
    </w:tbl>
    <w:p w14:paraId="1788E897" w14:textId="77777777" w:rsidR="00801CB2" w:rsidRPr="00801CB2" w:rsidRDefault="00801CB2" w:rsidP="00801CB2"/>
    <w:p w14:paraId="5F870BD4" w14:textId="4856594F" w:rsidR="008F2855" w:rsidRDefault="00282FBB" w:rsidP="00A06047">
      <w:pPr>
        <w:pStyle w:val="Heading1"/>
      </w:pPr>
      <w:bookmarkStart w:id="4" w:name="_Toc205336922"/>
      <w:r>
        <w:lastRenderedPageBreak/>
        <w:t>Task 1: Architecture Diagram</w:t>
      </w:r>
      <w:bookmarkEnd w:id="4"/>
    </w:p>
    <w:p w14:paraId="3C143EE5" w14:textId="50C84ED8" w:rsidR="00E9308F" w:rsidRPr="00E9308F" w:rsidRDefault="00E9308F" w:rsidP="00E9308F">
      <w:r>
        <w:t>In the first task, we built an architecture diagram to make our environment clear and well-structured. For that, we used the draw.io tool to create a diagram for our environment which is the blueprint for our project.</w:t>
      </w:r>
    </w:p>
    <w:p w14:paraId="0EFD972E" w14:textId="77777777" w:rsidR="00F37097" w:rsidRDefault="00F37097" w:rsidP="00F37097">
      <w:pPr>
        <w:keepNext/>
      </w:pPr>
      <w:r>
        <w:rPr>
          <w:noProof/>
        </w:rPr>
        <w:drawing>
          <wp:inline distT="0" distB="0" distL="0" distR="0" wp14:anchorId="138D9F70" wp14:editId="49B2632E">
            <wp:extent cx="5724525" cy="6594764"/>
            <wp:effectExtent l="0" t="0" r="0" b="0"/>
            <wp:docPr id="1209948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8134" name="Picture 1209948134"/>
                    <pic:cNvPicPr/>
                  </pic:nvPicPr>
                  <pic:blipFill>
                    <a:blip r:embed="rId11"/>
                    <a:stretch>
                      <a:fillRect/>
                    </a:stretch>
                  </pic:blipFill>
                  <pic:spPr>
                    <a:xfrm>
                      <a:off x="0" y="0"/>
                      <a:ext cx="5727186" cy="6597829"/>
                    </a:xfrm>
                    <a:prstGeom prst="rect">
                      <a:avLst/>
                    </a:prstGeom>
                  </pic:spPr>
                </pic:pic>
              </a:graphicData>
            </a:graphic>
          </wp:inline>
        </w:drawing>
      </w:r>
    </w:p>
    <w:p w14:paraId="4864CCFD" w14:textId="78ED3377" w:rsidR="00E9308F" w:rsidRPr="00F37097" w:rsidRDefault="00F37097" w:rsidP="00F37097">
      <w:pPr>
        <w:pStyle w:val="Caption"/>
        <w:rPr>
          <w:sz w:val="32"/>
          <w:szCs w:val="32"/>
        </w:rPr>
      </w:pPr>
      <w:r w:rsidRPr="00F37097">
        <w:rPr>
          <w:sz w:val="32"/>
          <w:szCs w:val="32"/>
        </w:rPr>
        <w:t xml:space="preserve">Figure </w:t>
      </w:r>
      <w:r w:rsidRPr="00F37097">
        <w:rPr>
          <w:sz w:val="32"/>
          <w:szCs w:val="32"/>
        </w:rPr>
        <w:fldChar w:fldCharType="begin"/>
      </w:r>
      <w:r w:rsidRPr="00F37097">
        <w:rPr>
          <w:sz w:val="32"/>
          <w:szCs w:val="32"/>
        </w:rPr>
        <w:instrText xml:space="preserve"> SEQ Figure \* ARABIC </w:instrText>
      </w:r>
      <w:r w:rsidRPr="00F37097">
        <w:rPr>
          <w:sz w:val="32"/>
          <w:szCs w:val="32"/>
        </w:rPr>
        <w:fldChar w:fldCharType="separate"/>
      </w:r>
      <w:r>
        <w:rPr>
          <w:noProof/>
          <w:sz w:val="32"/>
          <w:szCs w:val="32"/>
        </w:rPr>
        <w:t>1</w:t>
      </w:r>
      <w:r w:rsidRPr="00F37097">
        <w:rPr>
          <w:sz w:val="32"/>
          <w:szCs w:val="32"/>
        </w:rPr>
        <w:fldChar w:fldCharType="end"/>
      </w:r>
      <w:r w:rsidRPr="00F37097">
        <w:rPr>
          <w:sz w:val="32"/>
          <w:szCs w:val="32"/>
        </w:rPr>
        <w:t xml:space="preserve"> - Shows the architecture diagram for the environment.</w:t>
      </w:r>
    </w:p>
    <w:p w14:paraId="421BBDA5" w14:textId="04B2258B" w:rsidR="00282FBB" w:rsidRDefault="00282FBB" w:rsidP="00282FBB">
      <w:pPr>
        <w:pStyle w:val="Heading1"/>
      </w:pPr>
      <w:bookmarkStart w:id="5" w:name="_Toc205336923"/>
      <w:r>
        <w:lastRenderedPageBreak/>
        <w:t>Task 2: Implementation</w:t>
      </w:r>
      <w:bookmarkEnd w:id="5"/>
    </w:p>
    <w:p w14:paraId="684D85A1" w14:textId="63DE9ABA" w:rsidR="00282FBB" w:rsidRDefault="00CA7DB2" w:rsidP="00CA7DB2">
      <w:r>
        <w:t>Following described are the steps we followed to complete the project:</w:t>
      </w:r>
    </w:p>
    <w:p w14:paraId="307137CB" w14:textId="3EDF8B4E" w:rsidR="00CA7DB2" w:rsidRDefault="00CA7DB2" w:rsidP="00CA7DB2">
      <w:pPr>
        <w:pStyle w:val="ListParagraph"/>
        <w:numPr>
          <w:ilvl w:val="0"/>
          <w:numId w:val="14"/>
        </w:numPr>
      </w:pPr>
      <w:r>
        <w:t>Logged in to AWS academy using student login.</w:t>
      </w:r>
    </w:p>
    <w:p w14:paraId="3329DA32" w14:textId="4DCFB89E" w:rsidR="00CA7DB2" w:rsidRDefault="00CA7DB2" w:rsidP="00CA7DB2">
      <w:pPr>
        <w:pStyle w:val="ListParagraph"/>
        <w:numPr>
          <w:ilvl w:val="0"/>
          <w:numId w:val="14"/>
        </w:numPr>
      </w:pPr>
      <w:r>
        <w:t>Selected Learner’s Lab Module.</w:t>
      </w:r>
    </w:p>
    <w:p w14:paraId="1E7F96E5" w14:textId="236DA753" w:rsidR="00CA7DB2" w:rsidRDefault="00CA7DB2" w:rsidP="00CA7DB2">
      <w:pPr>
        <w:pStyle w:val="ListParagraph"/>
        <w:numPr>
          <w:ilvl w:val="0"/>
          <w:numId w:val="14"/>
        </w:numPr>
      </w:pPr>
      <w:r>
        <w:t>Clicked</w:t>
      </w:r>
      <w:r w:rsidR="00D552FC">
        <w:t xml:space="preserve"> on Modules&gt;Launch Learners Lab&gt;Start Lab.</w:t>
      </w:r>
    </w:p>
    <w:p w14:paraId="216B2668" w14:textId="73245942" w:rsidR="00D552FC" w:rsidRDefault="00D552FC" w:rsidP="00CA7DB2">
      <w:pPr>
        <w:pStyle w:val="ListParagraph"/>
        <w:numPr>
          <w:ilvl w:val="0"/>
          <w:numId w:val="14"/>
        </w:numPr>
      </w:pPr>
      <w:r>
        <w:t>On the Services, searched VPC.</w:t>
      </w:r>
    </w:p>
    <w:p w14:paraId="6FA8F97D" w14:textId="6A47D81A" w:rsidR="00D552FC" w:rsidRDefault="00D552FC" w:rsidP="00D552FC">
      <w:pPr>
        <w:pStyle w:val="ListParagraph"/>
        <w:numPr>
          <w:ilvl w:val="0"/>
          <w:numId w:val="14"/>
        </w:numPr>
      </w:pPr>
      <w:r>
        <w:t>Create a custom VPC:</w:t>
      </w:r>
    </w:p>
    <w:p w14:paraId="6B4DBE42" w14:textId="5218F332" w:rsidR="00D552FC" w:rsidRDefault="00D552FC" w:rsidP="00D552FC">
      <w:pPr>
        <w:pStyle w:val="ListParagraph"/>
        <w:numPr>
          <w:ilvl w:val="0"/>
          <w:numId w:val="15"/>
        </w:numPr>
      </w:pPr>
      <w:r>
        <w:t>Go to VPC&gt;Your VPC&gt;Create VPC.</w:t>
      </w:r>
    </w:p>
    <w:p w14:paraId="597A8750" w14:textId="23B90DA8" w:rsidR="00D552FC" w:rsidRDefault="00D552FC" w:rsidP="00D552FC">
      <w:pPr>
        <w:pStyle w:val="ListParagraph"/>
        <w:numPr>
          <w:ilvl w:val="0"/>
          <w:numId w:val="15"/>
        </w:numPr>
      </w:pPr>
      <w:r>
        <w:t>Name: gsingh</w:t>
      </w:r>
      <w:r w:rsidR="00DD62F2">
        <w:t>4</w:t>
      </w:r>
      <w:r>
        <w:t>377-vpc</w:t>
      </w:r>
    </w:p>
    <w:p w14:paraId="22641C77" w14:textId="42927301" w:rsidR="00D552FC" w:rsidRDefault="00D552FC" w:rsidP="00D552FC">
      <w:pPr>
        <w:pStyle w:val="ListParagraph"/>
        <w:numPr>
          <w:ilvl w:val="0"/>
          <w:numId w:val="15"/>
        </w:numPr>
      </w:pPr>
      <w:r>
        <w:t>IPv4 CIDR: 10.0.0.0/16</w:t>
      </w:r>
    </w:p>
    <w:p w14:paraId="0CC5322C" w14:textId="6E2F580B" w:rsidR="00D552FC" w:rsidRDefault="00D552FC" w:rsidP="00D552FC">
      <w:pPr>
        <w:pStyle w:val="ListParagraph"/>
        <w:numPr>
          <w:ilvl w:val="0"/>
          <w:numId w:val="15"/>
        </w:numPr>
      </w:pPr>
      <w:r>
        <w:t>Click Create VPC.</w:t>
      </w:r>
    </w:p>
    <w:p w14:paraId="4D4027C8" w14:textId="13418968" w:rsidR="00DD62F2" w:rsidRDefault="00D552FC" w:rsidP="00DD62F2">
      <w:pPr>
        <w:pStyle w:val="ListParagraph"/>
        <w:numPr>
          <w:ilvl w:val="0"/>
          <w:numId w:val="14"/>
        </w:numPr>
      </w:pPr>
      <w:r>
        <w:t>Create Subnets:</w:t>
      </w:r>
    </w:p>
    <w:p w14:paraId="625C02A6" w14:textId="24511C78" w:rsidR="00DD62F2" w:rsidRDefault="00DD62F2" w:rsidP="00DD62F2">
      <w:pPr>
        <w:pStyle w:val="ListParagraph"/>
        <w:numPr>
          <w:ilvl w:val="0"/>
          <w:numId w:val="16"/>
        </w:numPr>
      </w:pPr>
      <w:r>
        <w:t>Go to Subnets&gt;Create Subnet</w:t>
      </w:r>
    </w:p>
    <w:p w14:paraId="0DF85B5C" w14:textId="1F351BA9" w:rsidR="00DD62F2" w:rsidRDefault="00DD62F2" w:rsidP="00DD62F2">
      <w:pPr>
        <w:pStyle w:val="ListParagraph"/>
        <w:numPr>
          <w:ilvl w:val="0"/>
          <w:numId w:val="16"/>
        </w:numPr>
      </w:pPr>
      <w:r>
        <w:t>Name-gsingh4377-public-subnet</w:t>
      </w:r>
    </w:p>
    <w:p w14:paraId="7A2FCA67" w14:textId="46F2BA71" w:rsidR="00DD62F2" w:rsidRDefault="00DD62F2" w:rsidP="00DD62F2">
      <w:pPr>
        <w:pStyle w:val="ListParagraph"/>
        <w:numPr>
          <w:ilvl w:val="1"/>
          <w:numId w:val="16"/>
        </w:numPr>
      </w:pPr>
      <w:r>
        <w:t>Availability Zone: us-east-1a</w:t>
      </w:r>
    </w:p>
    <w:p w14:paraId="10BE95AC" w14:textId="78E573BE" w:rsidR="00DD62F2" w:rsidRDefault="00DD62F2" w:rsidP="00DD62F2">
      <w:pPr>
        <w:pStyle w:val="ListParagraph"/>
        <w:numPr>
          <w:ilvl w:val="1"/>
          <w:numId w:val="16"/>
        </w:numPr>
      </w:pPr>
      <w:r>
        <w:t>CIDR:10.0.1/0/24</w:t>
      </w:r>
    </w:p>
    <w:p w14:paraId="4006D7D9" w14:textId="775C12A9" w:rsidR="00DD62F2" w:rsidRDefault="00DD62F2" w:rsidP="00DD62F2">
      <w:pPr>
        <w:pStyle w:val="ListParagraph"/>
        <w:numPr>
          <w:ilvl w:val="1"/>
          <w:numId w:val="16"/>
        </w:numPr>
      </w:pPr>
      <w:r>
        <w:t>VPC: gsingh4377-vpc</w:t>
      </w:r>
    </w:p>
    <w:p w14:paraId="409DBDA5" w14:textId="189F2146" w:rsidR="00DD62F2" w:rsidRDefault="00DD62F2" w:rsidP="00DD62F2">
      <w:pPr>
        <w:pStyle w:val="ListParagraph"/>
        <w:numPr>
          <w:ilvl w:val="0"/>
          <w:numId w:val="16"/>
        </w:numPr>
      </w:pPr>
      <w:r>
        <w:t>Name-gsingh4377-private-subnet</w:t>
      </w:r>
    </w:p>
    <w:p w14:paraId="549C5CD9" w14:textId="684E201D" w:rsidR="00DD62F2" w:rsidRDefault="00DD62F2" w:rsidP="00DD62F2">
      <w:pPr>
        <w:pStyle w:val="ListParagraph"/>
        <w:numPr>
          <w:ilvl w:val="1"/>
          <w:numId w:val="16"/>
        </w:numPr>
      </w:pPr>
      <w:r>
        <w:t>Availability Zone: us-east-1b</w:t>
      </w:r>
    </w:p>
    <w:p w14:paraId="7688BBD0" w14:textId="7903EBEC" w:rsidR="00DD62F2" w:rsidRDefault="00DD62F2" w:rsidP="00DD62F2">
      <w:pPr>
        <w:pStyle w:val="ListParagraph"/>
        <w:numPr>
          <w:ilvl w:val="1"/>
          <w:numId w:val="16"/>
        </w:numPr>
      </w:pPr>
      <w:r>
        <w:t>CIDR:10.0.2.0/24</w:t>
      </w:r>
    </w:p>
    <w:p w14:paraId="6403F8E3" w14:textId="2BBA1041" w:rsidR="00DD62F2" w:rsidRDefault="00DD62F2" w:rsidP="00DD62F2">
      <w:pPr>
        <w:pStyle w:val="ListParagraph"/>
        <w:numPr>
          <w:ilvl w:val="1"/>
          <w:numId w:val="16"/>
        </w:numPr>
      </w:pPr>
      <w:r>
        <w:t>VPC: gsingh4377-vpc</w:t>
      </w:r>
    </w:p>
    <w:p w14:paraId="5BC0CD3D" w14:textId="77777777" w:rsidR="00F37097" w:rsidRDefault="00B96D84" w:rsidP="00F37097">
      <w:pPr>
        <w:keepNext/>
      </w:pPr>
      <w:r>
        <w:rPr>
          <w:noProof/>
        </w:rPr>
        <w:lastRenderedPageBreak/>
        <w:drawing>
          <wp:inline distT="0" distB="0" distL="0" distR="0" wp14:anchorId="140D9980" wp14:editId="218C4F52">
            <wp:extent cx="5941743" cy="5694218"/>
            <wp:effectExtent l="0" t="0" r="1905" b="1905"/>
            <wp:docPr id="2990865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656" name="Picture 9" descr="A screenshot of a computer&#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8376" cy="5729325"/>
                    </a:xfrm>
                    <a:prstGeom prst="rect">
                      <a:avLst/>
                    </a:prstGeom>
                  </pic:spPr>
                </pic:pic>
              </a:graphicData>
            </a:graphic>
          </wp:inline>
        </w:drawing>
      </w:r>
    </w:p>
    <w:p w14:paraId="58A6D8E1" w14:textId="701714C1" w:rsidR="00B96D84" w:rsidRDefault="00F37097" w:rsidP="00F37097">
      <w:pPr>
        <w:pStyle w:val="Caption"/>
        <w:rPr>
          <w:sz w:val="28"/>
          <w:szCs w:val="28"/>
          <w:lang w:val="en-CA"/>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2</w:t>
      </w:r>
      <w:r w:rsidRPr="00F37097">
        <w:rPr>
          <w:sz w:val="28"/>
          <w:szCs w:val="28"/>
        </w:rPr>
        <w:fldChar w:fldCharType="end"/>
      </w:r>
      <w:r w:rsidRPr="00F37097">
        <w:rPr>
          <w:sz w:val="28"/>
          <w:szCs w:val="28"/>
          <w:lang w:val="en-CA"/>
        </w:rPr>
        <w:t xml:space="preserve"> - Shows the subnet</w:t>
      </w:r>
      <w:r>
        <w:rPr>
          <w:sz w:val="28"/>
          <w:szCs w:val="28"/>
          <w:lang w:val="en-CA"/>
        </w:rPr>
        <w:t>s</w:t>
      </w:r>
      <w:r w:rsidRPr="00F37097">
        <w:rPr>
          <w:sz w:val="28"/>
          <w:szCs w:val="28"/>
          <w:lang w:val="en-CA"/>
        </w:rPr>
        <w:t xml:space="preserve"> created.</w:t>
      </w:r>
    </w:p>
    <w:p w14:paraId="301CB898" w14:textId="77777777" w:rsidR="00F37097" w:rsidRDefault="00F37097" w:rsidP="00F37097">
      <w:pPr>
        <w:rPr>
          <w:lang w:val="en-CA"/>
        </w:rPr>
      </w:pPr>
    </w:p>
    <w:p w14:paraId="01C86785" w14:textId="77777777" w:rsidR="00F37097" w:rsidRDefault="00F37097" w:rsidP="00F37097">
      <w:pPr>
        <w:rPr>
          <w:lang w:val="en-CA"/>
        </w:rPr>
      </w:pPr>
    </w:p>
    <w:p w14:paraId="00F0BDB1" w14:textId="77777777" w:rsidR="00F37097" w:rsidRDefault="00F37097" w:rsidP="00F37097">
      <w:pPr>
        <w:rPr>
          <w:lang w:val="en-CA"/>
        </w:rPr>
      </w:pPr>
    </w:p>
    <w:p w14:paraId="4730FE8E" w14:textId="77777777" w:rsidR="00F37097" w:rsidRDefault="00F37097" w:rsidP="00F37097">
      <w:pPr>
        <w:rPr>
          <w:lang w:val="en-CA"/>
        </w:rPr>
      </w:pPr>
    </w:p>
    <w:p w14:paraId="1C801A17" w14:textId="77777777" w:rsidR="00F37097" w:rsidRDefault="00F37097" w:rsidP="00F37097">
      <w:pPr>
        <w:rPr>
          <w:lang w:val="en-CA"/>
        </w:rPr>
      </w:pPr>
    </w:p>
    <w:p w14:paraId="2EBBFEA6" w14:textId="77777777" w:rsidR="00F37097" w:rsidRPr="00F37097" w:rsidRDefault="00F37097" w:rsidP="00F37097">
      <w:pPr>
        <w:rPr>
          <w:lang w:val="en-CA"/>
        </w:rPr>
      </w:pPr>
    </w:p>
    <w:p w14:paraId="21EB256C" w14:textId="24451D1E" w:rsidR="00DD62F2" w:rsidRDefault="00D552FC" w:rsidP="00DD62F2">
      <w:pPr>
        <w:pStyle w:val="ListParagraph"/>
        <w:numPr>
          <w:ilvl w:val="0"/>
          <w:numId w:val="14"/>
        </w:numPr>
      </w:pPr>
      <w:r>
        <w:lastRenderedPageBreak/>
        <w:t>Create Internet Gateway:</w:t>
      </w:r>
    </w:p>
    <w:p w14:paraId="252A98BE" w14:textId="3326B845" w:rsidR="00DD62F2" w:rsidRDefault="00DD62F2" w:rsidP="00DD62F2">
      <w:pPr>
        <w:pStyle w:val="ListParagraph"/>
        <w:numPr>
          <w:ilvl w:val="0"/>
          <w:numId w:val="17"/>
        </w:numPr>
      </w:pPr>
      <w:r>
        <w:t>Go to Internet Gateways&gt;Create</w:t>
      </w:r>
    </w:p>
    <w:p w14:paraId="6C19F105" w14:textId="5342239B" w:rsidR="00DD62F2" w:rsidRDefault="00DD62F2" w:rsidP="00DD62F2">
      <w:pPr>
        <w:pStyle w:val="ListParagraph"/>
        <w:numPr>
          <w:ilvl w:val="0"/>
          <w:numId w:val="17"/>
        </w:numPr>
      </w:pPr>
      <w:r>
        <w:t>Name: gsingh4377-igw</w:t>
      </w:r>
    </w:p>
    <w:p w14:paraId="790353FC" w14:textId="0B376E16" w:rsidR="00DD62F2" w:rsidRDefault="00DD62F2" w:rsidP="00DD62F2">
      <w:pPr>
        <w:pStyle w:val="ListParagraph"/>
        <w:numPr>
          <w:ilvl w:val="0"/>
          <w:numId w:val="17"/>
        </w:numPr>
      </w:pPr>
      <w:r>
        <w:t>Attach it to the gsingh4377-vpc</w:t>
      </w:r>
    </w:p>
    <w:p w14:paraId="1925E888" w14:textId="77777777" w:rsidR="00F37097" w:rsidRDefault="00B96D84" w:rsidP="00F37097">
      <w:pPr>
        <w:keepNext/>
      </w:pPr>
      <w:r>
        <w:rPr>
          <w:noProof/>
        </w:rPr>
        <w:drawing>
          <wp:inline distT="0" distB="0" distL="0" distR="0" wp14:anchorId="2456F442" wp14:editId="2F7B7389">
            <wp:extent cx="6414655" cy="5174615"/>
            <wp:effectExtent l="0" t="0" r="5715" b="6985"/>
            <wp:docPr id="13759473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47344" name="Picture 10" descr="A screenshot of a computer&#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3770" cy="5181968"/>
                    </a:xfrm>
                    <a:prstGeom prst="rect">
                      <a:avLst/>
                    </a:prstGeom>
                  </pic:spPr>
                </pic:pic>
              </a:graphicData>
            </a:graphic>
          </wp:inline>
        </w:drawing>
      </w:r>
    </w:p>
    <w:p w14:paraId="23FBBAE0" w14:textId="74CB2D0D" w:rsidR="00B96D84" w:rsidRDefault="00F37097" w:rsidP="00F37097">
      <w:pPr>
        <w:pStyle w:val="Caption"/>
        <w:rPr>
          <w:sz w:val="28"/>
          <w:szCs w:val="28"/>
          <w:lang w:val="en-CA"/>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3</w:t>
      </w:r>
      <w:r w:rsidRPr="00F37097">
        <w:rPr>
          <w:sz w:val="28"/>
          <w:szCs w:val="28"/>
        </w:rPr>
        <w:fldChar w:fldCharType="end"/>
      </w:r>
      <w:r w:rsidRPr="00F37097">
        <w:rPr>
          <w:sz w:val="28"/>
          <w:szCs w:val="28"/>
          <w:lang w:val="en-CA"/>
        </w:rPr>
        <w:t xml:space="preserve"> - Shows the internet gateway created.</w:t>
      </w:r>
    </w:p>
    <w:p w14:paraId="22E66133" w14:textId="77777777" w:rsidR="00F37097" w:rsidRDefault="00F37097" w:rsidP="00F37097">
      <w:pPr>
        <w:rPr>
          <w:lang w:val="en-CA"/>
        </w:rPr>
      </w:pPr>
    </w:p>
    <w:p w14:paraId="55EB4BE6" w14:textId="77777777" w:rsidR="00F37097" w:rsidRDefault="00F37097" w:rsidP="00F37097">
      <w:pPr>
        <w:rPr>
          <w:lang w:val="en-CA"/>
        </w:rPr>
      </w:pPr>
    </w:p>
    <w:p w14:paraId="254F2342" w14:textId="77777777" w:rsidR="00F37097" w:rsidRDefault="00F37097" w:rsidP="00F37097">
      <w:pPr>
        <w:rPr>
          <w:lang w:val="en-CA"/>
        </w:rPr>
      </w:pPr>
    </w:p>
    <w:p w14:paraId="2485297C" w14:textId="77777777" w:rsidR="00F37097" w:rsidRDefault="00F37097" w:rsidP="00F37097">
      <w:pPr>
        <w:rPr>
          <w:lang w:val="en-CA"/>
        </w:rPr>
      </w:pPr>
    </w:p>
    <w:p w14:paraId="2DC3B68F" w14:textId="77777777" w:rsidR="00F37097" w:rsidRPr="00F37097" w:rsidRDefault="00F37097" w:rsidP="00F37097">
      <w:pPr>
        <w:rPr>
          <w:lang w:val="en-CA"/>
        </w:rPr>
      </w:pPr>
    </w:p>
    <w:p w14:paraId="04C2CCC9" w14:textId="5249F0EE" w:rsidR="00D552FC" w:rsidRDefault="00D552FC" w:rsidP="00D552FC">
      <w:pPr>
        <w:pStyle w:val="ListParagraph"/>
        <w:numPr>
          <w:ilvl w:val="0"/>
          <w:numId w:val="14"/>
        </w:numPr>
      </w:pPr>
      <w:r>
        <w:lastRenderedPageBreak/>
        <w:t>Create Route Tables:</w:t>
      </w:r>
    </w:p>
    <w:p w14:paraId="1F976AD5" w14:textId="25386CFD" w:rsidR="00DD62F2" w:rsidRDefault="00DD62F2" w:rsidP="00DD62F2">
      <w:pPr>
        <w:pStyle w:val="ListParagraph"/>
        <w:numPr>
          <w:ilvl w:val="0"/>
          <w:numId w:val="18"/>
        </w:numPr>
      </w:pPr>
      <w:r>
        <w:t>Name: gsingh4377-private-rt</w:t>
      </w:r>
    </w:p>
    <w:p w14:paraId="0983F258" w14:textId="6405736B" w:rsidR="00DD62F2" w:rsidRDefault="00DD62F2" w:rsidP="00DD62F2">
      <w:pPr>
        <w:pStyle w:val="ListParagraph"/>
        <w:numPr>
          <w:ilvl w:val="1"/>
          <w:numId w:val="18"/>
        </w:numPr>
      </w:pPr>
      <w:r>
        <w:t>VPC: gsingh4377-vpc</w:t>
      </w:r>
    </w:p>
    <w:p w14:paraId="1A96EED3" w14:textId="49F9CFD0" w:rsidR="00DD62F2" w:rsidRDefault="00DD62F2" w:rsidP="00DD62F2">
      <w:pPr>
        <w:pStyle w:val="ListParagraph"/>
        <w:numPr>
          <w:ilvl w:val="1"/>
          <w:numId w:val="18"/>
        </w:numPr>
      </w:pPr>
      <w:r>
        <w:t xml:space="preserve">Route: 0.0.0.0/0 </w:t>
      </w:r>
    </w:p>
    <w:p w14:paraId="7A9E9248" w14:textId="79133EF6" w:rsidR="00DD62F2" w:rsidRDefault="00DD62F2" w:rsidP="00DD62F2">
      <w:pPr>
        <w:pStyle w:val="ListParagraph"/>
        <w:numPr>
          <w:ilvl w:val="1"/>
          <w:numId w:val="18"/>
        </w:numPr>
      </w:pPr>
      <w:r>
        <w:t>Target- NAT Gateway</w:t>
      </w:r>
    </w:p>
    <w:p w14:paraId="75EF2FF6" w14:textId="65BE45D8" w:rsidR="00DD62F2" w:rsidRDefault="00DD62F2" w:rsidP="00DD62F2">
      <w:pPr>
        <w:pStyle w:val="ListParagraph"/>
        <w:numPr>
          <w:ilvl w:val="0"/>
          <w:numId w:val="18"/>
        </w:numPr>
      </w:pPr>
      <w:r>
        <w:t>Name: gsingh4377-public-rt</w:t>
      </w:r>
    </w:p>
    <w:p w14:paraId="6B9916A5" w14:textId="5ACC5E12" w:rsidR="00DD62F2" w:rsidRDefault="00DD62F2" w:rsidP="00DD62F2">
      <w:pPr>
        <w:pStyle w:val="ListParagraph"/>
        <w:numPr>
          <w:ilvl w:val="1"/>
          <w:numId w:val="18"/>
        </w:numPr>
      </w:pPr>
      <w:r>
        <w:t>VPC: gsingh4377-public-rt</w:t>
      </w:r>
    </w:p>
    <w:p w14:paraId="10759619" w14:textId="0338D6A1" w:rsidR="00DD62F2" w:rsidRDefault="00DD62F2" w:rsidP="00DD62F2">
      <w:pPr>
        <w:pStyle w:val="ListParagraph"/>
        <w:numPr>
          <w:ilvl w:val="1"/>
          <w:numId w:val="18"/>
        </w:numPr>
      </w:pPr>
      <w:r>
        <w:t>Route: 0.0.0.0/0</w:t>
      </w:r>
    </w:p>
    <w:p w14:paraId="17B61492" w14:textId="3794B319" w:rsidR="00DD62F2" w:rsidRDefault="00DD62F2" w:rsidP="00DD62F2">
      <w:pPr>
        <w:pStyle w:val="ListParagraph"/>
        <w:numPr>
          <w:ilvl w:val="1"/>
          <w:numId w:val="18"/>
        </w:numPr>
      </w:pPr>
      <w:r>
        <w:t>Target- Internet Gateway</w:t>
      </w:r>
    </w:p>
    <w:p w14:paraId="44F7829C" w14:textId="77777777" w:rsidR="00F37097" w:rsidRPr="00F37097" w:rsidRDefault="00B96D84" w:rsidP="00F37097">
      <w:pPr>
        <w:keepNext/>
        <w:rPr>
          <w:sz w:val="28"/>
          <w:szCs w:val="28"/>
        </w:rPr>
      </w:pPr>
      <w:r w:rsidRPr="00F37097">
        <w:rPr>
          <w:noProof/>
          <w:sz w:val="28"/>
          <w:szCs w:val="28"/>
        </w:rPr>
        <w:drawing>
          <wp:inline distT="0" distB="0" distL="0" distR="0" wp14:anchorId="28BE6EF9" wp14:editId="1C34D649">
            <wp:extent cx="6539345" cy="5894705"/>
            <wp:effectExtent l="0" t="0" r="0" b="0"/>
            <wp:docPr id="3956891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918" name="Picture 8" descr="A screenshot of a computer&#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48542" cy="5902996"/>
                    </a:xfrm>
                    <a:prstGeom prst="rect">
                      <a:avLst/>
                    </a:prstGeom>
                  </pic:spPr>
                </pic:pic>
              </a:graphicData>
            </a:graphic>
          </wp:inline>
        </w:drawing>
      </w:r>
    </w:p>
    <w:p w14:paraId="62511184" w14:textId="1E7A7B4C" w:rsidR="00B96D84" w:rsidRPr="00F37097" w:rsidRDefault="00F37097" w:rsidP="00F37097">
      <w:pPr>
        <w:pStyle w:val="Caption"/>
        <w:rPr>
          <w:sz w:val="28"/>
          <w:szCs w:val="28"/>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4</w:t>
      </w:r>
      <w:r w:rsidRPr="00F37097">
        <w:rPr>
          <w:sz w:val="28"/>
          <w:szCs w:val="28"/>
        </w:rPr>
        <w:fldChar w:fldCharType="end"/>
      </w:r>
      <w:r w:rsidRPr="00F37097">
        <w:rPr>
          <w:sz w:val="28"/>
          <w:szCs w:val="28"/>
        </w:rPr>
        <w:t xml:space="preserve"> - Shows the routes created.</w:t>
      </w:r>
    </w:p>
    <w:p w14:paraId="5D44EE36" w14:textId="301687A7" w:rsidR="00DD62F2" w:rsidRDefault="00D552FC" w:rsidP="00DD62F2">
      <w:pPr>
        <w:pStyle w:val="ListParagraph"/>
        <w:numPr>
          <w:ilvl w:val="0"/>
          <w:numId w:val="14"/>
        </w:numPr>
      </w:pPr>
      <w:r>
        <w:lastRenderedPageBreak/>
        <w:t>Create Security Groups:</w:t>
      </w:r>
    </w:p>
    <w:p w14:paraId="2EE0410D" w14:textId="0F7C5458" w:rsidR="00DD62F2" w:rsidRDefault="00056EB1" w:rsidP="00DD62F2">
      <w:pPr>
        <w:pStyle w:val="ListParagraph"/>
        <w:numPr>
          <w:ilvl w:val="0"/>
          <w:numId w:val="19"/>
        </w:numPr>
      </w:pPr>
      <w:r>
        <w:t>Name: gsingh4377-web-sg</w:t>
      </w:r>
    </w:p>
    <w:p w14:paraId="79D5BF55" w14:textId="0803CB1F" w:rsidR="00056EB1" w:rsidRDefault="00056EB1" w:rsidP="00056EB1">
      <w:pPr>
        <w:pStyle w:val="ListParagraph"/>
        <w:numPr>
          <w:ilvl w:val="1"/>
          <w:numId w:val="19"/>
        </w:numPr>
      </w:pPr>
      <w:r>
        <w:t>Inbound Rules:</w:t>
      </w:r>
    </w:p>
    <w:p w14:paraId="10BB7B32" w14:textId="36395EE5" w:rsidR="00056EB1" w:rsidRDefault="00056EB1" w:rsidP="00056EB1">
      <w:pPr>
        <w:pStyle w:val="ListParagraph"/>
        <w:numPr>
          <w:ilvl w:val="2"/>
          <w:numId w:val="19"/>
        </w:numPr>
      </w:pPr>
      <w:r>
        <w:t>SSH (22) from 0.0.0.0/0</w:t>
      </w:r>
    </w:p>
    <w:p w14:paraId="0A1A9C0F" w14:textId="0CF7FAB5" w:rsidR="00056EB1" w:rsidRDefault="00056EB1" w:rsidP="00056EB1">
      <w:pPr>
        <w:pStyle w:val="ListParagraph"/>
        <w:numPr>
          <w:ilvl w:val="2"/>
          <w:numId w:val="19"/>
        </w:numPr>
      </w:pPr>
      <w:r>
        <w:t>HTTP (80) from 0.0.0.0/0</w:t>
      </w:r>
    </w:p>
    <w:p w14:paraId="51A907A0" w14:textId="7B12B3E7" w:rsidR="00056EB1" w:rsidRDefault="00056EB1" w:rsidP="00F025B7">
      <w:pPr>
        <w:pStyle w:val="ListParagraph"/>
        <w:numPr>
          <w:ilvl w:val="1"/>
          <w:numId w:val="19"/>
        </w:numPr>
      </w:pPr>
      <w:r>
        <w:t>Outbound Rules: Allow all</w:t>
      </w:r>
    </w:p>
    <w:p w14:paraId="1C4E11B9" w14:textId="1D11D885" w:rsidR="00056EB1" w:rsidRDefault="00056EB1" w:rsidP="00DD62F2">
      <w:pPr>
        <w:pStyle w:val="ListParagraph"/>
        <w:numPr>
          <w:ilvl w:val="0"/>
          <w:numId w:val="19"/>
        </w:numPr>
      </w:pPr>
      <w:r>
        <w:t>Name: gsingh4377-db-sg</w:t>
      </w:r>
    </w:p>
    <w:p w14:paraId="13066C6D" w14:textId="09D5AFE3" w:rsidR="00056EB1" w:rsidRDefault="00056EB1" w:rsidP="00056EB1">
      <w:pPr>
        <w:pStyle w:val="ListParagraph"/>
        <w:numPr>
          <w:ilvl w:val="1"/>
          <w:numId w:val="19"/>
        </w:numPr>
      </w:pPr>
      <w:r>
        <w:t>Inbound Rules: MySQL from gsingh4377-web-sg only</w:t>
      </w:r>
    </w:p>
    <w:p w14:paraId="261D5A9C" w14:textId="4F3106C3" w:rsidR="00056EB1" w:rsidRDefault="00056EB1" w:rsidP="00056EB1">
      <w:pPr>
        <w:pStyle w:val="ListParagraph"/>
        <w:numPr>
          <w:ilvl w:val="1"/>
          <w:numId w:val="19"/>
        </w:numPr>
      </w:pPr>
      <w:r>
        <w:t>Outbound Rules: Allow all</w:t>
      </w:r>
    </w:p>
    <w:p w14:paraId="784A0D64" w14:textId="77777777" w:rsidR="00F37097" w:rsidRDefault="00B96D84" w:rsidP="00F37097">
      <w:pPr>
        <w:keepNext/>
      </w:pPr>
      <w:r>
        <w:rPr>
          <w:noProof/>
        </w:rPr>
        <w:drawing>
          <wp:inline distT="0" distB="0" distL="0" distR="0" wp14:anchorId="00CAFCBE" wp14:editId="5CE66C21">
            <wp:extent cx="5943600" cy="3714750"/>
            <wp:effectExtent l="0" t="0" r="0" b="0"/>
            <wp:docPr id="192293625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36250" name="Picture 4" descr="A screenshot of a computer&#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12F288" w14:textId="589EA261" w:rsidR="00B96D84" w:rsidRDefault="00F37097" w:rsidP="00F37097">
      <w:pPr>
        <w:pStyle w:val="Caption"/>
        <w:rPr>
          <w:sz w:val="28"/>
          <w:szCs w:val="28"/>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5</w:t>
      </w:r>
      <w:r w:rsidRPr="00F37097">
        <w:rPr>
          <w:sz w:val="28"/>
          <w:szCs w:val="28"/>
        </w:rPr>
        <w:fldChar w:fldCharType="end"/>
      </w:r>
      <w:r w:rsidRPr="00F37097">
        <w:rPr>
          <w:sz w:val="28"/>
          <w:szCs w:val="28"/>
        </w:rPr>
        <w:t xml:space="preserve"> - Shows the security groups created.</w:t>
      </w:r>
    </w:p>
    <w:p w14:paraId="5A3795B9" w14:textId="77777777" w:rsidR="00F37097" w:rsidRDefault="00F37097" w:rsidP="00F37097"/>
    <w:p w14:paraId="0BCF592B" w14:textId="77777777" w:rsidR="00F37097" w:rsidRDefault="00F37097" w:rsidP="00F37097"/>
    <w:p w14:paraId="0A441FEA" w14:textId="77777777" w:rsidR="00F37097" w:rsidRDefault="00F37097" w:rsidP="00F37097"/>
    <w:p w14:paraId="0BC90A8E" w14:textId="77777777" w:rsidR="00F37097" w:rsidRDefault="00F37097" w:rsidP="00F37097"/>
    <w:p w14:paraId="22B0D9D6" w14:textId="77777777" w:rsidR="00F37097" w:rsidRDefault="00F37097" w:rsidP="00F37097"/>
    <w:p w14:paraId="53E5652B" w14:textId="77777777" w:rsidR="00F37097" w:rsidRDefault="00F37097" w:rsidP="00F37097"/>
    <w:p w14:paraId="6787E327" w14:textId="77777777" w:rsidR="00F37097" w:rsidRPr="00F37097" w:rsidRDefault="00F37097" w:rsidP="00F37097"/>
    <w:p w14:paraId="77C84026" w14:textId="5417E2FC" w:rsidR="00056EB1" w:rsidRDefault="00D552FC" w:rsidP="00056EB1">
      <w:pPr>
        <w:pStyle w:val="ListParagraph"/>
        <w:numPr>
          <w:ilvl w:val="0"/>
          <w:numId w:val="14"/>
        </w:numPr>
      </w:pPr>
      <w:r>
        <w:lastRenderedPageBreak/>
        <w:t>Launch ec2 instances:</w:t>
      </w:r>
    </w:p>
    <w:p w14:paraId="49AB9D01" w14:textId="6C8D50EC" w:rsidR="00056EB1" w:rsidRDefault="00056EB1" w:rsidP="00056EB1">
      <w:pPr>
        <w:pStyle w:val="ListParagraph"/>
        <w:numPr>
          <w:ilvl w:val="0"/>
          <w:numId w:val="20"/>
        </w:numPr>
      </w:pPr>
      <w:r>
        <w:t>Go to ec2&gt;Launch instance</w:t>
      </w:r>
    </w:p>
    <w:p w14:paraId="6746F0EF" w14:textId="39E6A666" w:rsidR="00056EB1" w:rsidRDefault="00056EB1" w:rsidP="00056EB1">
      <w:pPr>
        <w:pStyle w:val="ListParagraph"/>
        <w:numPr>
          <w:ilvl w:val="0"/>
          <w:numId w:val="20"/>
        </w:numPr>
      </w:pPr>
      <w:r>
        <w:t>Name: gsingh4377-public-instance</w:t>
      </w:r>
    </w:p>
    <w:p w14:paraId="3798CFB4" w14:textId="15EC775A" w:rsidR="00056EB1" w:rsidRDefault="00056EB1" w:rsidP="00056EB1">
      <w:pPr>
        <w:pStyle w:val="ListParagraph"/>
        <w:numPr>
          <w:ilvl w:val="1"/>
          <w:numId w:val="20"/>
        </w:numPr>
      </w:pPr>
      <w:r>
        <w:t>AMI: Amazon Linux 2</w:t>
      </w:r>
    </w:p>
    <w:p w14:paraId="6DD5FF24" w14:textId="30EFB8B6" w:rsidR="00056EB1" w:rsidRDefault="00056EB1" w:rsidP="00056EB1">
      <w:pPr>
        <w:pStyle w:val="ListParagraph"/>
        <w:numPr>
          <w:ilvl w:val="1"/>
          <w:numId w:val="20"/>
        </w:numPr>
      </w:pPr>
      <w:r>
        <w:t>Instance Type: t</w:t>
      </w:r>
      <w:proofErr w:type="gramStart"/>
      <w:r>
        <w:t>2.micro</w:t>
      </w:r>
      <w:proofErr w:type="gramEnd"/>
    </w:p>
    <w:p w14:paraId="1D68586D" w14:textId="192C9073" w:rsidR="00056EB1" w:rsidRDefault="00056EB1" w:rsidP="00056EB1">
      <w:pPr>
        <w:pStyle w:val="ListParagraph"/>
        <w:numPr>
          <w:ilvl w:val="1"/>
          <w:numId w:val="20"/>
        </w:numPr>
      </w:pPr>
      <w:r>
        <w:t>Key Pair: Generate a new pair</w:t>
      </w:r>
    </w:p>
    <w:p w14:paraId="024180D5" w14:textId="49478015" w:rsidR="00056EB1" w:rsidRDefault="00056EB1" w:rsidP="00056EB1">
      <w:pPr>
        <w:pStyle w:val="ListParagraph"/>
        <w:numPr>
          <w:ilvl w:val="1"/>
          <w:numId w:val="20"/>
        </w:numPr>
      </w:pPr>
      <w:r>
        <w:t>Network: gsingh4377-vpc</w:t>
      </w:r>
    </w:p>
    <w:p w14:paraId="242C5C18" w14:textId="23AFC5D7" w:rsidR="00056EB1" w:rsidRDefault="00056EB1" w:rsidP="00056EB1">
      <w:pPr>
        <w:pStyle w:val="ListParagraph"/>
        <w:numPr>
          <w:ilvl w:val="1"/>
          <w:numId w:val="20"/>
        </w:numPr>
      </w:pPr>
      <w:r>
        <w:t>Subnet: gsingh4377-public-subnet</w:t>
      </w:r>
    </w:p>
    <w:p w14:paraId="6D21CB42" w14:textId="4F062EF0" w:rsidR="00056EB1" w:rsidRDefault="00056EB1" w:rsidP="00056EB1">
      <w:pPr>
        <w:pStyle w:val="ListParagraph"/>
        <w:numPr>
          <w:ilvl w:val="1"/>
          <w:numId w:val="20"/>
        </w:numPr>
      </w:pPr>
      <w:r>
        <w:t>Auto-assign IP: Enable</w:t>
      </w:r>
    </w:p>
    <w:p w14:paraId="28ED85BA" w14:textId="7FFB1D40" w:rsidR="00056EB1" w:rsidRDefault="00056EB1" w:rsidP="00056EB1">
      <w:pPr>
        <w:pStyle w:val="ListParagraph"/>
        <w:numPr>
          <w:ilvl w:val="1"/>
          <w:numId w:val="20"/>
        </w:numPr>
      </w:pPr>
      <w:r>
        <w:t>Security Group: gsingh4377-web-sg</w:t>
      </w:r>
    </w:p>
    <w:p w14:paraId="4D3C3752" w14:textId="3C02603F" w:rsidR="00056EB1" w:rsidRDefault="00056EB1" w:rsidP="00056EB1">
      <w:pPr>
        <w:pStyle w:val="ListParagraph"/>
        <w:numPr>
          <w:ilvl w:val="1"/>
          <w:numId w:val="20"/>
        </w:numPr>
      </w:pPr>
      <w:r>
        <w:t xml:space="preserve">User data: </w:t>
      </w:r>
    </w:p>
    <w:p w14:paraId="57808AE1" w14:textId="77777777" w:rsidR="00056EB1" w:rsidRDefault="00056EB1" w:rsidP="00056EB1">
      <w:pPr>
        <w:pStyle w:val="ListParagraph"/>
        <w:spacing w:after="0"/>
        <w:ind w:left="2880"/>
      </w:pPr>
      <w:proofErr w:type="gramStart"/>
      <w:r>
        <w:t>#!/</w:t>
      </w:r>
      <w:proofErr w:type="gramEnd"/>
      <w:r>
        <w:t>bin/bash</w:t>
      </w:r>
    </w:p>
    <w:p w14:paraId="795CB0F4" w14:textId="77777777" w:rsidR="00056EB1" w:rsidRDefault="00056EB1" w:rsidP="00056EB1">
      <w:pPr>
        <w:spacing w:after="0"/>
        <w:ind w:left="2880"/>
      </w:pPr>
      <w:r>
        <w:t>yum update -y</w:t>
      </w:r>
    </w:p>
    <w:p w14:paraId="73FD6AF6" w14:textId="43E1EA61" w:rsidR="00056EB1" w:rsidRDefault="00056EB1" w:rsidP="00056EB1">
      <w:pPr>
        <w:pStyle w:val="ListParagraph"/>
        <w:spacing w:after="0"/>
        <w:ind w:left="2880"/>
      </w:pPr>
      <w:r>
        <w:t xml:space="preserve">yum install </w:t>
      </w:r>
      <w:proofErr w:type="gramStart"/>
      <w:r>
        <w:t>httpd -</w:t>
      </w:r>
      <w:proofErr w:type="gramEnd"/>
      <w:r>
        <w:t>y</w:t>
      </w:r>
    </w:p>
    <w:p w14:paraId="5BFD55FA" w14:textId="3CFF56FE" w:rsidR="00056EB1" w:rsidRDefault="00056EB1" w:rsidP="00056EB1">
      <w:pPr>
        <w:spacing w:after="0"/>
        <w:ind w:left="2520" w:firstLine="360"/>
      </w:pPr>
      <w:proofErr w:type="spellStart"/>
      <w:r>
        <w:t>systemctl</w:t>
      </w:r>
      <w:proofErr w:type="spellEnd"/>
      <w:r>
        <w:t xml:space="preserve"> start httpd</w:t>
      </w:r>
    </w:p>
    <w:p w14:paraId="20D84657" w14:textId="77777777" w:rsidR="00056EB1" w:rsidRDefault="00056EB1" w:rsidP="00056EB1">
      <w:pPr>
        <w:spacing w:after="0"/>
        <w:ind w:left="2520" w:firstLine="360"/>
      </w:pPr>
      <w:proofErr w:type="spellStart"/>
      <w:r>
        <w:t>systemctl</w:t>
      </w:r>
      <w:proofErr w:type="spellEnd"/>
      <w:r>
        <w:t xml:space="preserve"> enable httpd</w:t>
      </w:r>
    </w:p>
    <w:p w14:paraId="240F4E60" w14:textId="77777777" w:rsidR="00056EB1" w:rsidRDefault="00056EB1" w:rsidP="00056EB1">
      <w:pPr>
        <w:ind w:left="2160" w:firstLine="720"/>
      </w:pPr>
      <w:r>
        <w:t>echo "Web Server Running on gsingh4377-public-instance" &gt; /var/www/html/index.html</w:t>
      </w:r>
    </w:p>
    <w:p w14:paraId="098A3E1E" w14:textId="2F9953DB" w:rsidR="00056EB1" w:rsidRDefault="00056EB1" w:rsidP="00056EB1">
      <w:pPr>
        <w:pStyle w:val="ListParagraph"/>
        <w:numPr>
          <w:ilvl w:val="0"/>
          <w:numId w:val="25"/>
        </w:numPr>
      </w:pPr>
      <w:r>
        <w:t>Name: gsingh4377-db-server</w:t>
      </w:r>
    </w:p>
    <w:p w14:paraId="2FE0B0CD" w14:textId="77777777" w:rsidR="00056EB1" w:rsidRDefault="00056EB1" w:rsidP="00056EB1">
      <w:pPr>
        <w:pStyle w:val="ListParagraph"/>
        <w:numPr>
          <w:ilvl w:val="1"/>
          <w:numId w:val="25"/>
        </w:numPr>
      </w:pPr>
      <w:r>
        <w:t>AMI: Amazon Linux 2</w:t>
      </w:r>
    </w:p>
    <w:p w14:paraId="59EB7E1D" w14:textId="77777777" w:rsidR="00056EB1" w:rsidRDefault="00056EB1" w:rsidP="00056EB1">
      <w:pPr>
        <w:pStyle w:val="ListParagraph"/>
        <w:numPr>
          <w:ilvl w:val="1"/>
          <w:numId w:val="25"/>
        </w:numPr>
      </w:pPr>
      <w:r>
        <w:t>Instance Type: t</w:t>
      </w:r>
      <w:proofErr w:type="gramStart"/>
      <w:r>
        <w:t>2.micro</w:t>
      </w:r>
      <w:proofErr w:type="gramEnd"/>
    </w:p>
    <w:p w14:paraId="3A520FFA" w14:textId="77777777" w:rsidR="00056EB1" w:rsidRDefault="00056EB1" w:rsidP="00056EB1">
      <w:pPr>
        <w:pStyle w:val="ListParagraph"/>
        <w:numPr>
          <w:ilvl w:val="1"/>
          <w:numId w:val="25"/>
        </w:numPr>
      </w:pPr>
      <w:r>
        <w:t>Key Pair: Generate a new pair</w:t>
      </w:r>
    </w:p>
    <w:p w14:paraId="793BC3CE" w14:textId="77777777" w:rsidR="00056EB1" w:rsidRDefault="00056EB1" w:rsidP="00056EB1">
      <w:pPr>
        <w:pStyle w:val="ListParagraph"/>
        <w:numPr>
          <w:ilvl w:val="1"/>
          <w:numId w:val="25"/>
        </w:numPr>
      </w:pPr>
      <w:r>
        <w:t>Network: gsingh4377-vpc</w:t>
      </w:r>
    </w:p>
    <w:p w14:paraId="04D3BBD0" w14:textId="636D7979" w:rsidR="00056EB1" w:rsidRDefault="00056EB1" w:rsidP="00056EB1">
      <w:pPr>
        <w:pStyle w:val="ListParagraph"/>
        <w:numPr>
          <w:ilvl w:val="1"/>
          <w:numId w:val="25"/>
        </w:numPr>
      </w:pPr>
      <w:r>
        <w:t>Subnet: gsingh4377-p</w:t>
      </w:r>
      <w:r w:rsidR="00B55E23">
        <w:t>rivate</w:t>
      </w:r>
      <w:r>
        <w:t>-subnet</w:t>
      </w:r>
    </w:p>
    <w:p w14:paraId="49D8C559" w14:textId="077928E9" w:rsidR="00056EB1" w:rsidRDefault="00056EB1" w:rsidP="00056EB1">
      <w:pPr>
        <w:pStyle w:val="ListParagraph"/>
        <w:numPr>
          <w:ilvl w:val="1"/>
          <w:numId w:val="25"/>
        </w:numPr>
      </w:pPr>
      <w:r>
        <w:t xml:space="preserve">Auto-assign IP: </w:t>
      </w:r>
      <w:r w:rsidR="00B55E23">
        <w:t>Disable</w:t>
      </w:r>
    </w:p>
    <w:p w14:paraId="1C17B64F" w14:textId="14131F40" w:rsidR="00056EB1" w:rsidRDefault="00056EB1" w:rsidP="00056EB1">
      <w:pPr>
        <w:pStyle w:val="ListParagraph"/>
        <w:numPr>
          <w:ilvl w:val="1"/>
          <w:numId w:val="25"/>
        </w:numPr>
      </w:pPr>
      <w:r>
        <w:t>Security Group: gsingh4377-</w:t>
      </w:r>
      <w:r w:rsidR="00B55E23">
        <w:t>db-sg</w:t>
      </w:r>
    </w:p>
    <w:p w14:paraId="3C77B5A7" w14:textId="48EBE02E" w:rsidR="00056EB1" w:rsidRDefault="00056EB1" w:rsidP="00B55E23">
      <w:pPr>
        <w:pStyle w:val="ListParagraph"/>
        <w:numPr>
          <w:ilvl w:val="1"/>
          <w:numId w:val="25"/>
        </w:numPr>
      </w:pPr>
      <w:r>
        <w:t xml:space="preserve">User data: </w:t>
      </w:r>
    </w:p>
    <w:p w14:paraId="643D4298" w14:textId="255FCF95" w:rsidR="00B55E23" w:rsidRDefault="00B55E23" w:rsidP="00B55E23">
      <w:pPr>
        <w:pStyle w:val="ListParagraph"/>
        <w:numPr>
          <w:ilvl w:val="2"/>
          <w:numId w:val="25"/>
        </w:numPr>
      </w:pPr>
      <w:r>
        <w:t xml:space="preserve">Sudo yum update -y </w:t>
      </w:r>
    </w:p>
    <w:p w14:paraId="31A5FEF2" w14:textId="5FF4B592" w:rsidR="00B55E23" w:rsidRDefault="00B55E23" w:rsidP="00B55E23">
      <w:pPr>
        <w:pStyle w:val="ListParagraph"/>
        <w:numPr>
          <w:ilvl w:val="2"/>
          <w:numId w:val="25"/>
        </w:numPr>
      </w:pPr>
      <w:r>
        <w:t xml:space="preserve">Sudo yum install </w:t>
      </w:r>
      <w:proofErr w:type="spellStart"/>
      <w:r>
        <w:t>mysql</w:t>
      </w:r>
      <w:proofErr w:type="spellEnd"/>
      <w:r>
        <w:t xml:space="preserve"> -y</w:t>
      </w:r>
    </w:p>
    <w:p w14:paraId="34129ACB" w14:textId="77777777" w:rsidR="00F37097" w:rsidRDefault="00F37097" w:rsidP="00F37097"/>
    <w:p w14:paraId="2B94DD8C" w14:textId="77777777" w:rsidR="00F37097" w:rsidRDefault="00F37097" w:rsidP="00F37097"/>
    <w:p w14:paraId="7BDD85C0" w14:textId="77777777" w:rsidR="00F37097" w:rsidRDefault="00F37097" w:rsidP="00F37097"/>
    <w:p w14:paraId="338C6275" w14:textId="77777777" w:rsidR="00F37097" w:rsidRDefault="00F37097" w:rsidP="00F37097"/>
    <w:p w14:paraId="32A194E2" w14:textId="77777777" w:rsidR="00F37097" w:rsidRDefault="00F37097" w:rsidP="00F37097"/>
    <w:p w14:paraId="617A5DF6" w14:textId="77777777" w:rsidR="00F37097" w:rsidRDefault="00F37097" w:rsidP="00F37097"/>
    <w:p w14:paraId="247C8FB7" w14:textId="77777777" w:rsidR="00F37097" w:rsidRDefault="00F37097" w:rsidP="00F37097"/>
    <w:p w14:paraId="47A61105" w14:textId="77777777" w:rsidR="00F37097" w:rsidRDefault="00F37097" w:rsidP="00F37097"/>
    <w:p w14:paraId="2B1899BF" w14:textId="6B8D6B2A" w:rsidR="00D552FC" w:rsidRDefault="00D552FC" w:rsidP="00D552FC">
      <w:pPr>
        <w:pStyle w:val="ListParagraph"/>
        <w:numPr>
          <w:ilvl w:val="0"/>
          <w:numId w:val="14"/>
        </w:numPr>
      </w:pPr>
      <w:r>
        <w:lastRenderedPageBreak/>
        <w:t>Testing</w:t>
      </w:r>
    </w:p>
    <w:p w14:paraId="2F108007" w14:textId="22C1B361" w:rsidR="00B55E23" w:rsidRDefault="00B55E23" w:rsidP="00B55E23">
      <w:pPr>
        <w:pStyle w:val="ListParagraph"/>
        <w:numPr>
          <w:ilvl w:val="0"/>
          <w:numId w:val="25"/>
        </w:numPr>
      </w:pPr>
      <w:r>
        <w:t>Access Web Server via Public IP: https://&lt;</w:t>
      </w:r>
      <w:proofErr w:type="gramStart"/>
      <w:r>
        <w:t>web-server</w:t>
      </w:r>
      <w:proofErr w:type="gramEnd"/>
      <w:r>
        <w:t>=ip&gt;</w:t>
      </w:r>
    </w:p>
    <w:p w14:paraId="6D9C2F67" w14:textId="77777777" w:rsidR="00F37097" w:rsidRDefault="00F37097" w:rsidP="00F37097">
      <w:pPr>
        <w:keepNext/>
      </w:pPr>
      <w:r>
        <w:rPr>
          <w:noProof/>
        </w:rPr>
        <w:drawing>
          <wp:inline distT="0" distB="0" distL="0" distR="0" wp14:anchorId="2EF86C41" wp14:editId="06DD5194">
            <wp:extent cx="5943600" cy="3714750"/>
            <wp:effectExtent l="0" t="0" r="0" b="0"/>
            <wp:docPr id="27264629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6297" name="Picture 6" descr="A screenshot of a computer&#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CECF80" w14:textId="3554F31D" w:rsidR="00F37097" w:rsidRDefault="00F37097" w:rsidP="00F37097">
      <w:pPr>
        <w:pStyle w:val="Caption"/>
        <w:rPr>
          <w:sz w:val="28"/>
          <w:szCs w:val="28"/>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6</w:t>
      </w:r>
      <w:r w:rsidRPr="00F37097">
        <w:rPr>
          <w:sz w:val="28"/>
          <w:szCs w:val="28"/>
        </w:rPr>
        <w:fldChar w:fldCharType="end"/>
      </w:r>
      <w:r w:rsidRPr="00F37097">
        <w:rPr>
          <w:sz w:val="28"/>
          <w:szCs w:val="28"/>
        </w:rPr>
        <w:t xml:space="preserve"> - Shows the web server access to the site.</w:t>
      </w:r>
    </w:p>
    <w:p w14:paraId="74ECCC25" w14:textId="77777777" w:rsidR="00F37097" w:rsidRDefault="00F37097" w:rsidP="00F37097"/>
    <w:p w14:paraId="03ADB1E8" w14:textId="77777777" w:rsidR="00F37097" w:rsidRDefault="00F37097" w:rsidP="00F37097"/>
    <w:p w14:paraId="33224F0A" w14:textId="77777777" w:rsidR="00F37097" w:rsidRDefault="00F37097" w:rsidP="00F37097"/>
    <w:p w14:paraId="7BD12F7F" w14:textId="77777777" w:rsidR="00F37097" w:rsidRDefault="00F37097" w:rsidP="00F37097"/>
    <w:p w14:paraId="6E2E5250" w14:textId="77777777" w:rsidR="00F37097" w:rsidRDefault="00F37097" w:rsidP="00F37097"/>
    <w:p w14:paraId="0B1473DE" w14:textId="77777777" w:rsidR="00F37097" w:rsidRDefault="00F37097" w:rsidP="00F37097"/>
    <w:p w14:paraId="6453D0C4" w14:textId="77777777" w:rsidR="00F37097" w:rsidRDefault="00F37097" w:rsidP="00F37097"/>
    <w:p w14:paraId="1731CA6D" w14:textId="77777777" w:rsidR="00F37097" w:rsidRDefault="00F37097" w:rsidP="00F37097"/>
    <w:p w14:paraId="74F46980" w14:textId="77777777" w:rsidR="00F37097" w:rsidRDefault="00F37097" w:rsidP="00F37097"/>
    <w:p w14:paraId="555D9D13" w14:textId="77777777" w:rsidR="00F37097" w:rsidRDefault="00F37097" w:rsidP="00F37097"/>
    <w:p w14:paraId="09BDE4B1" w14:textId="77777777" w:rsidR="00F37097" w:rsidRPr="00F37097" w:rsidRDefault="00F37097" w:rsidP="00F37097"/>
    <w:p w14:paraId="661E7FC4" w14:textId="7ABFA9AA" w:rsidR="00B55E23" w:rsidRDefault="00B55E23" w:rsidP="00B55E23">
      <w:pPr>
        <w:pStyle w:val="ListParagraph"/>
        <w:numPr>
          <w:ilvl w:val="0"/>
          <w:numId w:val="25"/>
        </w:numPr>
      </w:pPr>
      <w:r>
        <w:lastRenderedPageBreak/>
        <w:t>Ping to the backend to test connectivity.</w:t>
      </w:r>
    </w:p>
    <w:p w14:paraId="147FA762" w14:textId="77777777" w:rsidR="00F37097" w:rsidRDefault="00B96D84" w:rsidP="00F37097">
      <w:pPr>
        <w:keepNext/>
      </w:pPr>
      <w:r>
        <w:rPr>
          <w:noProof/>
        </w:rPr>
        <w:drawing>
          <wp:inline distT="0" distB="0" distL="0" distR="0" wp14:anchorId="33B6396A" wp14:editId="5A5D3F45">
            <wp:extent cx="5943600" cy="4745181"/>
            <wp:effectExtent l="0" t="0" r="0" b="0"/>
            <wp:docPr id="153211473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4734" name="Picture 5" descr="A screenshot of a computer&#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0279" cy="4750514"/>
                    </a:xfrm>
                    <a:prstGeom prst="rect">
                      <a:avLst/>
                    </a:prstGeom>
                  </pic:spPr>
                </pic:pic>
              </a:graphicData>
            </a:graphic>
          </wp:inline>
        </w:drawing>
      </w:r>
    </w:p>
    <w:p w14:paraId="36AB8A5A" w14:textId="4AB95997" w:rsidR="00B96D84" w:rsidRDefault="00F37097" w:rsidP="00F37097">
      <w:pPr>
        <w:pStyle w:val="Caption"/>
        <w:rPr>
          <w:sz w:val="36"/>
          <w:szCs w:val="36"/>
        </w:rPr>
      </w:pPr>
      <w:r w:rsidRPr="00F37097">
        <w:rPr>
          <w:sz w:val="36"/>
          <w:szCs w:val="36"/>
        </w:rPr>
        <w:t xml:space="preserve">Figure </w:t>
      </w:r>
      <w:r w:rsidRPr="00F37097">
        <w:rPr>
          <w:sz w:val="36"/>
          <w:szCs w:val="36"/>
        </w:rPr>
        <w:fldChar w:fldCharType="begin"/>
      </w:r>
      <w:r w:rsidRPr="00F37097">
        <w:rPr>
          <w:sz w:val="36"/>
          <w:szCs w:val="36"/>
        </w:rPr>
        <w:instrText xml:space="preserve"> SEQ Figure \* ARABIC </w:instrText>
      </w:r>
      <w:r w:rsidRPr="00F37097">
        <w:rPr>
          <w:sz w:val="36"/>
          <w:szCs w:val="36"/>
        </w:rPr>
        <w:fldChar w:fldCharType="separate"/>
      </w:r>
      <w:r>
        <w:rPr>
          <w:noProof/>
          <w:sz w:val="36"/>
          <w:szCs w:val="36"/>
        </w:rPr>
        <w:t>7</w:t>
      </w:r>
      <w:r w:rsidRPr="00F37097">
        <w:rPr>
          <w:sz w:val="36"/>
          <w:szCs w:val="36"/>
        </w:rPr>
        <w:fldChar w:fldCharType="end"/>
      </w:r>
      <w:r w:rsidRPr="00F37097">
        <w:rPr>
          <w:sz w:val="36"/>
          <w:szCs w:val="36"/>
        </w:rPr>
        <w:t xml:space="preserve"> - Shows the connectivity test.</w:t>
      </w:r>
    </w:p>
    <w:p w14:paraId="3EFBB514" w14:textId="77777777" w:rsidR="00F37097" w:rsidRDefault="00F37097" w:rsidP="00F37097"/>
    <w:p w14:paraId="1A0C14DC" w14:textId="77777777" w:rsidR="00F37097" w:rsidRDefault="00F37097" w:rsidP="00F37097"/>
    <w:p w14:paraId="0C85CB88" w14:textId="77777777" w:rsidR="00F37097" w:rsidRDefault="00F37097" w:rsidP="00F37097"/>
    <w:p w14:paraId="7104EC09" w14:textId="77777777" w:rsidR="00F37097" w:rsidRDefault="00F37097" w:rsidP="00F37097"/>
    <w:p w14:paraId="040EEFD9" w14:textId="77777777" w:rsidR="00F37097" w:rsidRDefault="00F37097" w:rsidP="00F37097"/>
    <w:p w14:paraId="3816C677" w14:textId="77777777" w:rsidR="00F37097" w:rsidRPr="00F37097" w:rsidRDefault="00F37097" w:rsidP="00F37097"/>
    <w:p w14:paraId="76E9CB65" w14:textId="274965BA" w:rsidR="00B96D84" w:rsidRPr="00282FBB" w:rsidRDefault="00B96D84" w:rsidP="00B96D84"/>
    <w:p w14:paraId="3D473CB5" w14:textId="548E944F" w:rsidR="00282FBB" w:rsidRDefault="00282FBB" w:rsidP="00282FBB">
      <w:pPr>
        <w:pStyle w:val="Heading1"/>
      </w:pPr>
      <w:bookmarkStart w:id="6" w:name="_Toc205336924"/>
      <w:r>
        <w:lastRenderedPageBreak/>
        <w:t>Task 3: Automation</w:t>
      </w:r>
      <w:bookmarkEnd w:id="6"/>
    </w:p>
    <w:p w14:paraId="58F4E0D9" w14:textId="59615452" w:rsidR="00B55E23" w:rsidRDefault="00B55E23" w:rsidP="00B55E23">
      <w:r>
        <w:t>In this task, we will be using CloudFormation to generate the same cloud-based solution.</w:t>
      </w:r>
    </w:p>
    <w:p w14:paraId="0C4A1116" w14:textId="6C9F51BA" w:rsidR="00B55E23" w:rsidRDefault="00B55E23" w:rsidP="00B55E23">
      <w:r>
        <w:t>Step-by-step Implementation:</w:t>
      </w:r>
    </w:p>
    <w:p w14:paraId="417556EF" w14:textId="3FC884D1" w:rsidR="00B55E23" w:rsidRDefault="00B55E23" w:rsidP="00B55E23">
      <w:pPr>
        <w:pStyle w:val="ListParagraph"/>
        <w:numPr>
          <w:ilvl w:val="0"/>
          <w:numId w:val="26"/>
        </w:numPr>
      </w:pPr>
      <w:r>
        <w:t>Preparing the template:</w:t>
      </w:r>
    </w:p>
    <w:p w14:paraId="1F4DF87A" w14:textId="51D860E3" w:rsidR="00B55E23" w:rsidRDefault="00B55E23" w:rsidP="00B55E23">
      <w:pPr>
        <w:pStyle w:val="ListParagraph"/>
        <w:numPr>
          <w:ilvl w:val="0"/>
          <w:numId w:val="28"/>
        </w:numPr>
      </w:pPr>
      <w:r>
        <w:t xml:space="preserve">Name: gsingh5377-infra. </w:t>
      </w:r>
      <w:proofErr w:type="spellStart"/>
      <w:r>
        <w:t>yaml</w:t>
      </w:r>
      <w:proofErr w:type="spellEnd"/>
    </w:p>
    <w:p w14:paraId="353BD96B" w14:textId="20F91DC0" w:rsidR="00B55E23" w:rsidRDefault="00B55E23" w:rsidP="00B55E23">
      <w:pPr>
        <w:pStyle w:val="ListParagraph"/>
        <w:numPr>
          <w:ilvl w:val="0"/>
          <w:numId w:val="28"/>
        </w:numPr>
      </w:pPr>
      <w:r>
        <w:t>Format: YAML</w:t>
      </w:r>
    </w:p>
    <w:p w14:paraId="153F38AA" w14:textId="684140F0" w:rsidR="00B55E23" w:rsidRDefault="00B55E23" w:rsidP="00B55E23">
      <w:pPr>
        <w:pStyle w:val="ListParagraph"/>
        <w:numPr>
          <w:ilvl w:val="0"/>
          <w:numId w:val="28"/>
        </w:numPr>
      </w:pPr>
      <w:r>
        <w:t xml:space="preserve">Key Components: </w:t>
      </w:r>
    </w:p>
    <w:p w14:paraId="056187A7" w14:textId="0D4D140A" w:rsidR="00B55E23" w:rsidRDefault="00B55E23" w:rsidP="00B55E23">
      <w:pPr>
        <w:pStyle w:val="ListParagraph"/>
        <w:numPr>
          <w:ilvl w:val="1"/>
          <w:numId w:val="28"/>
        </w:numPr>
      </w:pPr>
      <w:r>
        <w:t>VPC and subnets.</w:t>
      </w:r>
    </w:p>
    <w:p w14:paraId="4FA14404" w14:textId="148C2548" w:rsidR="00B55E23" w:rsidRDefault="00B55E23" w:rsidP="00B55E23">
      <w:pPr>
        <w:pStyle w:val="ListParagraph"/>
        <w:numPr>
          <w:ilvl w:val="1"/>
          <w:numId w:val="28"/>
        </w:numPr>
      </w:pPr>
      <w:r>
        <w:t>Route tables, security groups, Internet Gateway and NAT Gateway.</w:t>
      </w:r>
    </w:p>
    <w:p w14:paraId="4FCBFCE0" w14:textId="26AF48FE" w:rsidR="00B55E23" w:rsidRDefault="00B55E23" w:rsidP="00B55E23">
      <w:pPr>
        <w:pStyle w:val="ListParagraph"/>
        <w:numPr>
          <w:ilvl w:val="1"/>
          <w:numId w:val="28"/>
        </w:numPr>
      </w:pPr>
      <w:r>
        <w:t>Ec2 instances for both Web and database.</w:t>
      </w:r>
    </w:p>
    <w:p w14:paraId="278C40E0" w14:textId="4D15A8E6" w:rsidR="00B55E23" w:rsidRDefault="00B55E23" w:rsidP="00B55E23">
      <w:pPr>
        <w:pStyle w:val="ListParagraph"/>
        <w:numPr>
          <w:ilvl w:val="1"/>
          <w:numId w:val="28"/>
        </w:numPr>
      </w:pPr>
      <w:r>
        <w:t>Output: Web Server IP and VPC ID.</w:t>
      </w:r>
    </w:p>
    <w:p w14:paraId="1D1EFFB8" w14:textId="211CF2E7" w:rsidR="00B55E23" w:rsidRDefault="00B55E23" w:rsidP="00B55E23">
      <w:pPr>
        <w:pStyle w:val="ListParagraph"/>
        <w:numPr>
          <w:ilvl w:val="0"/>
          <w:numId w:val="26"/>
        </w:numPr>
      </w:pPr>
      <w:r>
        <w:t>AWS CloudFormation Console:</w:t>
      </w:r>
    </w:p>
    <w:p w14:paraId="6E4BDCA3" w14:textId="0663AC7A" w:rsidR="00B55E23" w:rsidRDefault="00B55E23" w:rsidP="00B55E23">
      <w:pPr>
        <w:pStyle w:val="ListParagraph"/>
        <w:numPr>
          <w:ilvl w:val="0"/>
          <w:numId w:val="29"/>
        </w:numPr>
      </w:pPr>
      <w:r>
        <w:t>Go to Services&gt; CloudFormation&gt; Create Stack- new resources.</w:t>
      </w:r>
    </w:p>
    <w:p w14:paraId="66903D69" w14:textId="045CA866" w:rsidR="005B78BF" w:rsidRDefault="00B55E23" w:rsidP="005B78BF">
      <w:pPr>
        <w:pStyle w:val="ListParagraph"/>
        <w:numPr>
          <w:ilvl w:val="0"/>
          <w:numId w:val="29"/>
        </w:numPr>
      </w:pPr>
      <w:r>
        <w:t>Upload Template&gt; Choose File&gt; Select gsingh5377-</w:t>
      </w:r>
      <w:proofErr w:type="gramStart"/>
      <w:r>
        <w:t>infra</w:t>
      </w:r>
      <w:r w:rsidR="005B78BF">
        <w:t>.yaml</w:t>
      </w:r>
      <w:proofErr w:type="gramEnd"/>
      <w:r w:rsidR="005B78BF">
        <w:t>&gt; Click Next.</w:t>
      </w:r>
    </w:p>
    <w:p w14:paraId="49F15644" w14:textId="2DBC136E" w:rsidR="005B78BF" w:rsidRDefault="005B78BF" w:rsidP="005B78BF">
      <w:pPr>
        <w:pStyle w:val="ListParagraph"/>
        <w:numPr>
          <w:ilvl w:val="0"/>
          <w:numId w:val="29"/>
        </w:numPr>
      </w:pPr>
      <w:r>
        <w:t>Stack Name: group4infrastack&gt;click Next.</w:t>
      </w:r>
    </w:p>
    <w:p w14:paraId="3F65732C" w14:textId="39892115" w:rsidR="005B78BF" w:rsidRDefault="005B78BF" w:rsidP="005B78BF">
      <w:pPr>
        <w:pStyle w:val="ListParagraph"/>
        <w:numPr>
          <w:ilvl w:val="0"/>
          <w:numId w:val="29"/>
        </w:numPr>
      </w:pPr>
      <w:r>
        <w:t>Go with default options on Configure Stack options and acknowledge and create page&gt; Click create Stack.</w:t>
      </w:r>
    </w:p>
    <w:p w14:paraId="3B3FCFD6" w14:textId="77777777" w:rsidR="00F37097" w:rsidRDefault="00F025B7" w:rsidP="00F37097">
      <w:pPr>
        <w:keepNext/>
      </w:pPr>
      <w:r>
        <w:rPr>
          <w:noProof/>
        </w:rPr>
        <w:drawing>
          <wp:inline distT="0" distB="0" distL="0" distR="0" wp14:anchorId="598E2A42" wp14:editId="02316D66">
            <wp:extent cx="5943600" cy="4114800"/>
            <wp:effectExtent l="0" t="0" r="0" b="0"/>
            <wp:docPr id="1845347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7782" name="Picture 1" descr="A screenshot of a computer&#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1F5F857E" w14:textId="3ECE9889" w:rsidR="005B78BF" w:rsidRPr="009D0719" w:rsidRDefault="00F37097" w:rsidP="009D0719">
      <w:pPr>
        <w:pStyle w:val="Caption"/>
        <w:rPr>
          <w:sz w:val="28"/>
          <w:szCs w:val="28"/>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8</w:t>
      </w:r>
      <w:r w:rsidRPr="00F37097">
        <w:rPr>
          <w:sz w:val="28"/>
          <w:szCs w:val="28"/>
        </w:rPr>
        <w:fldChar w:fldCharType="end"/>
      </w:r>
      <w:r w:rsidRPr="00F37097">
        <w:rPr>
          <w:sz w:val="28"/>
          <w:szCs w:val="28"/>
          <w:lang w:val="en-CA"/>
        </w:rPr>
        <w:t xml:space="preserve"> - Shows the stack created.</w:t>
      </w:r>
    </w:p>
    <w:p w14:paraId="65154412" w14:textId="33E8EA14" w:rsidR="00B55E23" w:rsidRDefault="005B78BF" w:rsidP="00B55E23">
      <w:pPr>
        <w:pStyle w:val="ListParagraph"/>
        <w:numPr>
          <w:ilvl w:val="0"/>
          <w:numId w:val="31"/>
        </w:numPr>
      </w:pPr>
      <w:r>
        <w:lastRenderedPageBreak/>
        <w:t xml:space="preserve">Select your stack&gt; Click Outputs&gt; Test the web server </w:t>
      </w:r>
      <w:proofErr w:type="spellStart"/>
      <w:r>
        <w:t>ip</w:t>
      </w:r>
      <w:proofErr w:type="spellEnd"/>
      <w:r>
        <w:t xml:space="preserve"> in browser or via ssh.</w:t>
      </w:r>
    </w:p>
    <w:p w14:paraId="2A5E9A71" w14:textId="77777777" w:rsidR="00F37097" w:rsidRDefault="00F025B7" w:rsidP="00F37097">
      <w:pPr>
        <w:keepNext/>
      </w:pPr>
      <w:r>
        <w:rPr>
          <w:noProof/>
        </w:rPr>
        <w:drawing>
          <wp:inline distT="0" distB="0" distL="0" distR="0" wp14:anchorId="4AB61A65" wp14:editId="02092278">
            <wp:extent cx="5943600" cy="4762500"/>
            <wp:effectExtent l="0" t="0" r="0" b="0"/>
            <wp:docPr id="159786580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65806" name="Picture 2" descr="A screenshot of a computer&#10;&#10;AI-generated content may be incorrect."/>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762500"/>
                    </a:xfrm>
                    <a:prstGeom prst="rect">
                      <a:avLst/>
                    </a:prstGeom>
                  </pic:spPr>
                </pic:pic>
              </a:graphicData>
            </a:graphic>
          </wp:inline>
        </w:drawing>
      </w:r>
    </w:p>
    <w:p w14:paraId="09DE8475" w14:textId="609DD8B3" w:rsidR="00F025B7" w:rsidRDefault="00F37097" w:rsidP="00F37097">
      <w:pPr>
        <w:pStyle w:val="Caption"/>
        <w:rPr>
          <w:sz w:val="28"/>
          <w:szCs w:val="28"/>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sidRPr="00F37097">
        <w:rPr>
          <w:noProof/>
          <w:sz w:val="28"/>
          <w:szCs w:val="28"/>
        </w:rPr>
        <w:t>9</w:t>
      </w:r>
      <w:r w:rsidRPr="00F37097">
        <w:rPr>
          <w:sz w:val="28"/>
          <w:szCs w:val="28"/>
        </w:rPr>
        <w:fldChar w:fldCharType="end"/>
      </w:r>
      <w:r w:rsidRPr="00F37097">
        <w:rPr>
          <w:sz w:val="28"/>
          <w:szCs w:val="28"/>
        </w:rPr>
        <w:t xml:space="preserve"> - Verifies that the server opens in browser.</w:t>
      </w:r>
    </w:p>
    <w:p w14:paraId="27C2BEDC" w14:textId="4A747923" w:rsidR="00ED28FA" w:rsidRPr="00ED28FA" w:rsidRDefault="00ED28FA" w:rsidP="00ED28FA">
      <w:pPr>
        <w:pStyle w:val="ListParagraph"/>
        <w:numPr>
          <w:ilvl w:val="0"/>
          <w:numId w:val="31"/>
        </w:numPr>
      </w:pPr>
      <w:r>
        <w:t>Download the YAML file</w:t>
      </w:r>
      <w:r w:rsidR="00F910EC">
        <w:t xml:space="preserve"> for future use.</w:t>
      </w:r>
    </w:p>
    <w:p w14:paraId="5225CDCA" w14:textId="77777777" w:rsidR="00F37097" w:rsidRDefault="00F37097" w:rsidP="00F37097"/>
    <w:p w14:paraId="3A7D7E99" w14:textId="77777777" w:rsidR="00F37097" w:rsidRDefault="00F37097" w:rsidP="00F37097"/>
    <w:p w14:paraId="0293A9DC" w14:textId="77777777" w:rsidR="00F37097" w:rsidRDefault="00F37097" w:rsidP="00F37097"/>
    <w:p w14:paraId="2D4E2366" w14:textId="77777777" w:rsidR="00F37097" w:rsidRDefault="00F37097" w:rsidP="00F37097"/>
    <w:p w14:paraId="0776E785" w14:textId="77777777" w:rsidR="00F37097" w:rsidRDefault="00F37097" w:rsidP="00F37097"/>
    <w:p w14:paraId="15A2567C" w14:textId="77777777" w:rsidR="00F37097" w:rsidRDefault="00F37097" w:rsidP="00F37097"/>
    <w:p w14:paraId="1A7E2847" w14:textId="77777777" w:rsidR="00F37097" w:rsidRPr="00F37097" w:rsidRDefault="00F37097" w:rsidP="00F37097"/>
    <w:p w14:paraId="13A87EF8" w14:textId="594B3EFF" w:rsidR="00282FBB" w:rsidRDefault="00282FBB" w:rsidP="00282FBB">
      <w:pPr>
        <w:pStyle w:val="Heading1"/>
      </w:pPr>
      <w:bookmarkStart w:id="7" w:name="_Toc205336925"/>
      <w:r>
        <w:lastRenderedPageBreak/>
        <w:t>Task 4: Security Considerations</w:t>
      </w:r>
      <w:bookmarkEnd w:id="7"/>
    </w:p>
    <w:p w14:paraId="6962FBCC" w14:textId="18A5D6F8" w:rsidR="005B78BF" w:rsidRDefault="005B78BF" w:rsidP="005B78BF">
      <w:r>
        <w:t>In this task, we will discuss some security practices to protect the components of our web application so that the database is completely protected within the private subnet, and only the web application is allowed to the internet.</w:t>
      </w:r>
    </w:p>
    <w:p w14:paraId="0A903D76" w14:textId="145DF464" w:rsidR="00F025B7" w:rsidRDefault="00F025B7" w:rsidP="005B78BF">
      <w:r>
        <w:t>The three major security considerations and prevention measures are as follows:</w:t>
      </w:r>
    </w:p>
    <w:p w14:paraId="4F038210" w14:textId="072FB2C2" w:rsidR="00B96D84" w:rsidRDefault="00B96D84" w:rsidP="00B96D84">
      <w:pPr>
        <w:pStyle w:val="ListParagraph"/>
        <w:numPr>
          <w:ilvl w:val="0"/>
          <w:numId w:val="32"/>
        </w:numPr>
      </w:pPr>
      <w:r>
        <w:t>Backend database being accidentally exposed to the internet.</w:t>
      </w:r>
    </w:p>
    <w:p w14:paraId="544DC2C3" w14:textId="1E4E53CC" w:rsidR="00B96D84" w:rsidRDefault="00B96D84" w:rsidP="00B96D84">
      <w:pPr>
        <w:pStyle w:val="ListParagraph"/>
      </w:pPr>
      <w:r>
        <w:t>Prevention Measures:</w:t>
      </w:r>
    </w:p>
    <w:p w14:paraId="0D469C16" w14:textId="06528D97" w:rsidR="00B96D84" w:rsidRDefault="00B96D84" w:rsidP="00B96D84">
      <w:pPr>
        <w:pStyle w:val="ListParagraph"/>
        <w:numPr>
          <w:ilvl w:val="0"/>
          <w:numId w:val="33"/>
        </w:numPr>
      </w:pPr>
      <w:r>
        <w:t>The auto-assign IP feature on the database server is disabled while deploying it in a private subnet.</w:t>
      </w:r>
    </w:p>
    <w:p w14:paraId="71472F04" w14:textId="618A782C" w:rsidR="00B96D84" w:rsidRDefault="00B96D84" w:rsidP="00B96D84">
      <w:pPr>
        <w:pStyle w:val="ListParagraph"/>
        <w:numPr>
          <w:ilvl w:val="0"/>
          <w:numId w:val="33"/>
        </w:numPr>
      </w:pPr>
      <w:r>
        <w:t>Internet Gateway only has route to the public subnet.</w:t>
      </w:r>
    </w:p>
    <w:p w14:paraId="2C9A9218" w14:textId="60D74926" w:rsidR="00B96D84" w:rsidRDefault="00B96D84" w:rsidP="00B96D84">
      <w:pPr>
        <w:pStyle w:val="ListParagraph"/>
        <w:numPr>
          <w:ilvl w:val="0"/>
          <w:numId w:val="33"/>
        </w:numPr>
      </w:pPr>
      <w:r>
        <w:t xml:space="preserve">Backend has a separate security group for </w:t>
      </w:r>
      <w:proofErr w:type="spellStart"/>
      <w:r>
        <w:t>Mysql</w:t>
      </w:r>
      <w:proofErr w:type="spellEnd"/>
      <w:r>
        <w:t xml:space="preserve"> which uses port 3306 allowing inbound traffic from web server’s security group.</w:t>
      </w:r>
    </w:p>
    <w:p w14:paraId="25C43556" w14:textId="0173EC93" w:rsidR="00B96D84" w:rsidRDefault="00B96D84" w:rsidP="00B96D84">
      <w:pPr>
        <w:pStyle w:val="ListParagraph"/>
        <w:numPr>
          <w:ilvl w:val="0"/>
          <w:numId w:val="32"/>
        </w:numPr>
      </w:pPr>
      <w:r>
        <w:t>Web server facing attacks on ssh/http ports.</w:t>
      </w:r>
    </w:p>
    <w:p w14:paraId="68EB06F7" w14:textId="45BBD5D2" w:rsidR="00B96D84" w:rsidRDefault="00B96D84" w:rsidP="00B96D84">
      <w:pPr>
        <w:pStyle w:val="ListParagraph"/>
        <w:numPr>
          <w:ilvl w:val="0"/>
          <w:numId w:val="34"/>
        </w:numPr>
      </w:pPr>
      <w:r>
        <w:t>The web server security group allows ssh and http form anywhere for preventing further production and browser access.</w:t>
      </w:r>
    </w:p>
    <w:p w14:paraId="68B08C86" w14:textId="3CB8C1FF" w:rsidR="00B96D84" w:rsidRDefault="00B96D84" w:rsidP="00B96D84">
      <w:pPr>
        <w:pStyle w:val="ListParagraph"/>
        <w:numPr>
          <w:ilvl w:val="0"/>
          <w:numId w:val="34"/>
        </w:numPr>
      </w:pPr>
      <w:r>
        <w:t>AWS key pair are used for secure SSH login, not the passwords.</w:t>
      </w:r>
    </w:p>
    <w:p w14:paraId="1E4A9BB0" w14:textId="17C01A73" w:rsidR="00B96D84" w:rsidRDefault="00B96D84" w:rsidP="005B78BF">
      <w:pPr>
        <w:pStyle w:val="ListParagraph"/>
        <w:numPr>
          <w:ilvl w:val="0"/>
          <w:numId w:val="32"/>
        </w:numPr>
      </w:pPr>
      <w:r>
        <w:t>If the web server is not protected, attackers may breach through the web to the backend.</w:t>
      </w:r>
    </w:p>
    <w:p w14:paraId="249287BE" w14:textId="19261813" w:rsidR="00B96D84" w:rsidRDefault="00B96D84" w:rsidP="00B96D84">
      <w:pPr>
        <w:pStyle w:val="ListParagraph"/>
        <w:numPr>
          <w:ilvl w:val="0"/>
          <w:numId w:val="35"/>
        </w:numPr>
      </w:pPr>
      <w:r>
        <w:t>The database security group only allows traffic from the Web security group not from entire VPC.</w:t>
      </w:r>
    </w:p>
    <w:p w14:paraId="08156D4A" w14:textId="7E7D7F5C" w:rsidR="00B96D84" w:rsidRDefault="00B96D84" w:rsidP="00B96D84">
      <w:pPr>
        <w:pStyle w:val="ListParagraph"/>
        <w:numPr>
          <w:ilvl w:val="0"/>
          <w:numId w:val="35"/>
        </w:numPr>
      </w:pPr>
      <w:r>
        <w:t>Outbound rules are monitored and limited to avoid unnecessary excess.</w:t>
      </w:r>
    </w:p>
    <w:p w14:paraId="44B35514" w14:textId="77777777" w:rsidR="00B96D84" w:rsidRPr="005B78BF" w:rsidRDefault="00B96D84" w:rsidP="00B96D84">
      <w:pPr>
        <w:pStyle w:val="ListParagraph"/>
      </w:pPr>
    </w:p>
    <w:p w14:paraId="1EFE61BE" w14:textId="1FF8696D" w:rsidR="00F37097" w:rsidRDefault="00F37097" w:rsidP="00F37097">
      <w:pPr>
        <w:pStyle w:val="Heading1"/>
      </w:pPr>
      <w:bookmarkStart w:id="8" w:name="_Toc205336926"/>
      <w:r>
        <w:t>References</w:t>
      </w:r>
      <w:bookmarkEnd w:id="8"/>
    </w:p>
    <w:p w14:paraId="1DFC787C" w14:textId="3C7816AD" w:rsidR="00F37097" w:rsidRDefault="00B31AD9" w:rsidP="00B31AD9">
      <w:r>
        <w:t>d</w:t>
      </w:r>
      <w:r w:rsidR="00F37097">
        <w:t xml:space="preserve">raw.io (n.d.). Untitled Diagram. </w:t>
      </w:r>
      <w:hyperlink r:id="rId20" w:history="1">
        <w:r w:rsidR="00F37097" w:rsidRPr="00F37097">
          <w:rPr>
            <w:rStyle w:val="Hyperlink"/>
          </w:rPr>
          <w:t>https://app.diagrams.net/#</w:t>
        </w:r>
      </w:hyperlink>
    </w:p>
    <w:p w14:paraId="7E534C94" w14:textId="3A5F510C" w:rsidR="00B31AD9" w:rsidRDefault="00B31AD9" w:rsidP="00B31AD9">
      <w:proofErr w:type="spellStart"/>
      <w:r>
        <w:t>aws</w:t>
      </w:r>
      <w:proofErr w:type="spellEnd"/>
      <w:r>
        <w:t xml:space="preserve">. (n.d.). AWS CloudFormation Documentation. </w:t>
      </w:r>
      <w:hyperlink r:id="rId21" w:history="1">
        <w:r w:rsidRPr="00B31AD9">
          <w:rPr>
            <w:rStyle w:val="Hyperlink"/>
          </w:rPr>
          <w:t>https://docs.aws.amazon.com/cloudformation/</w:t>
        </w:r>
      </w:hyperlink>
    </w:p>
    <w:p w14:paraId="15933C1A" w14:textId="47089B86" w:rsidR="00B31AD9" w:rsidRDefault="00B31AD9" w:rsidP="00B31AD9">
      <w:proofErr w:type="spellStart"/>
      <w:r>
        <w:t>awsacademy</w:t>
      </w:r>
      <w:proofErr w:type="spellEnd"/>
      <w:r>
        <w:t xml:space="preserve">. (n.d.). AWS Academy Learner Lab [12274]. </w:t>
      </w:r>
      <w:hyperlink r:id="rId22" w:history="1">
        <w:r w:rsidRPr="00B31AD9">
          <w:rPr>
            <w:rStyle w:val="Hyperlink"/>
          </w:rPr>
          <w:t>https://awsacademy.instructure.com/courses/122774</w:t>
        </w:r>
      </w:hyperlink>
    </w:p>
    <w:p w14:paraId="758861DC" w14:textId="77777777" w:rsidR="00B31AD9" w:rsidRPr="00F37097" w:rsidRDefault="00B31AD9" w:rsidP="00B31AD9"/>
    <w:sectPr w:rsidR="00B31AD9" w:rsidRPr="00F37097" w:rsidSect="001A2FC2">
      <w:headerReference w:type="default" r:id="rId23"/>
      <w:footerReference w:type="default" r:id="rId24"/>
      <w:headerReference w:type="firs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3C9941" w14:textId="77777777" w:rsidR="00282FBB" w:rsidRDefault="00282FBB" w:rsidP="008E4C28">
      <w:r>
        <w:separator/>
      </w:r>
    </w:p>
  </w:endnote>
  <w:endnote w:type="continuationSeparator" w:id="0">
    <w:p w14:paraId="6C68AE42" w14:textId="77777777" w:rsidR="00282FBB" w:rsidRDefault="00282FBB"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3D92A" w14:textId="77777777"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AF9EB" w14:textId="77777777" w:rsidR="00282FBB" w:rsidRDefault="00282FBB" w:rsidP="008E4C28">
      <w:r>
        <w:separator/>
      </w:r>
    </w:p>
  </w:footnote>
  <w:footnote w:type="continuationSeparator" w:id="0">
    <w:p w14:paraId="54628DFA" w14:textId="77777777" w:rsidR="00282FBB" w:rsidRDefault="00282FBB"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87C61" w14:textId="3B3EF7AB" w:rsidR="001A2FC2" w:rsidRPr="001A2FC2" w:rsidRDefault="00282FBB" w:rsidP="001A2FC2">
    <w:pPr>
      <w:pStyle w:val="Footer"/>
      <w:tabs>
        <w:tab w:val="clear" w:pos="9360"/>
        <w:tab w:val="right" w:pos="10800"/>
      </w:tabs>
    </w:pPr>
    <w:r>
      <w:t>Group Project</w:t>
    </w:r>
    <w:r w:rsidR="001A2FC2" w:rsidRPr="001A2FC2">
      <w:tab/>
    </w:r>
    <w:r w:rsidR="001A2FC2" w:rsidRPr="001A2FC2">
      <w:tab/>
      <w:t xml:space="preserve"> </w:t>
    </w:r>
    <w:r w:rsidR="001A2FC2" w:rsidRPr="001A2FC2">
      <w:fldChar w:fldCharType="begin"/>
    </w:r>
    <w:r w:rsidR="001A2FC2" w:rsidRPr="001A2FC2">
      <w:instrText xml:space="preserve"> PAGE   \* MERGEFORMAT </w:instrText>
    </w:r>
    <w:r w:rsidR="001A2FC2" w:rsidRPr="001A2FC2">
      <w:fldChar w:fldCharType="separate"/>
    </w:r>
    <w:r w:rsidR="001A2FC2" w:rsidRPr="001A2FC2">
      <w:rPr>
        <w:noProof/>
      </w:rPr>
      <w:t>1</w:t>
    </w:r>
    <w:r w:rsidR="001A2FC2"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8915F" w14:textId="77777777"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1F5AD9"/>
    <w:multiLevelType w:val="hybridMultilevel"/>
    <w:tmpl w:val="F604C2AA"/>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A3A2A"/>
    <w:multiLevelType w:val="hybridMultilevel"/>
    <w:tmpl w:val="5158FB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D00E5D"/>
    <w:multiLevelType w:val="hybridMultilevel"/>
    <w:tmpl w:val="7CBA52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0AFC20AD"/>
    <w:multiLevelType w:val="hybridMultilevel"/>
    <w:tmpl w:val="934AE1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27D68A5"/>
    <w:multiLevelType w:val="hybridMultilevel"/>
    <w:tmpl w:val="B9D2455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36E0883"/>
    <w:multiLevelType w:val="hybridMultilevel"/>
    <w:tmpl w:val="60563BFE"/>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CDC5E56"/>
    <w:multiLevelType w:val="hybridMultilevel"/>
    <w:tmpl w:val="A746CCF8"/>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FB02F9"/>
    <w:multiLevelType w:val="hybridMultilevel"/>
    <w:tmpl w:val="734EDAD4"/>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22694C63"/>
    <w:multiLevelType w:val="hybridMultilevel"/>
    <w:tmpl w:val="7CF08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9057120"/>
    <w:multiLevelType w:val="hybridMultilevel"/>
    <w:tmpl w:val="5694FC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DDF75D3"/>
    <w:multiLevelType w:val="hybridMultilevel"/>
    <w:tmpl w:val="F98AE0B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303C28C2"/>
    <w:multiLevelType w:val="hybridMultilevel"/>
    <w:tmpl w:val="ECC035A0"/>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1676C"/>
    <w:multiLevelType w:val="hybridMultilevel"/>
    <w:tmpl w:val="CF2A1DF0"/>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3B9A4FEE"/>
    <w:multiLevelType w:val="hybridMultilevel"/>
    <w:tmpl w:val="2326F24C"/>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6" w15:restartNumberingAfterBreak="0">
    <w:nsid w:val="467F2687"/>
    <w:multiLevelType w:val="hybridMultilevel"/>
    <w:tmpl w:val="7FE01A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1EF09CB"/>
    <w:multiLevelType w:val="hybridMultilevel"/>
    <w:tmpl w:val="E0407C2C"/>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216686C"/>
    <w:multiLevelType w:val="hybridMultilevel"/>
    <w:tmpl w:val="E0407C2C"/>
    <w:lvl w:ilvl="0" w:tplc="1009000F">
      <w:start w:val="1"/>
      <w:numFmt w:val="decimal"/>
      <w:lvlText w:val="%1."/>
      <w:lvlJc w:val="left"/>
      <w:pPr>
        <w:ind w:left="720" w:hanging="360"/>
      </w:pPr>
      <w:rPr>
        <w:rFonts w:hint="default"/>
      </w:rPr>
    </w:lvl>
    <w:lvl w:ilvl="1" w:tplc="10090001">
      <w:start w:val="1"/>
      <w:numFmt w:val="bullet"/>
      <w:lvlText w:val=""/>
      <w:lvlJc w:val="left"/>
      <w:pPr>
        <w:ind w:left="72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4127FF0"/>
    <w:multiLevelType w:val="hybridMultilevel"/>
    <w:tmpl w:val="D37CF3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41C6BB6"/>
    <w:multiLevelType w:val="hybridMultilevel"/>
    <w:tmpl w:val="0494DAD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1"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91787"/>
    <w:multiLevelType w:val="hybridMultilevel"/>
    <w:tmpl w:val="7EAE80E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3" w15:restartNumberingAfterBreak="0">
    <w:nsid w:val="5B2B550E"/>
    <w:multiLevelType w:val="hybridMultilevel"/>
    <w:tmpl w:val="E42A9A2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5C296741"/>
    <w:multiLevelType w:val="hybridMultilevel"/>
    <w:tmpl w:val="0DE69A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D746F04"/>
    <w:multiLevelType w:val="hybridMultilevel"/>
    <w:tmpl w:val="89725BC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5F1444B1"/>
    <w:multiLevelType w:val="hybridMultilevel"/>
    <w:tmpl w:val="18560A0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1D5BB1"/>
    <w:multiLevelType w:val="hybridMultilevel"/>
    <w:tmpl w:val="D57EBD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10519BA"/>
    <w:multiLevelType w:val="hybridMultilevel"/>
    <w:tmpl w:val="693A569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1"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572F41"/>
    <w:multiLevelType w:val="hybridMultilevel"/>
    <w:tmpl w:val="389C39D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7BC15D2E"/>
    <w:multiLevelType w:val="hybridMultilevel"/>
    <w:tmpl w:val="F6B654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CE82BDF"/>
    <w:multiLevelType w:val="hybridMultilevel"/>
    <w:tmpl w:val="A3AC699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7D76651A"/>
    <w:multiLevelType w:val="hybridMultilevel"/>
    <w:tmpl w:val="9AA05598"/>
    <w:lvl w:ilvl="0" w:tplc="10090001">
      <w:start w:val="1"/>
      <w:numFmt w:val="bullet"/>
      <w:lvlText w:val=""/>
      <w:lvlJc w:val="left"/>
      <w:pPr>
        <w:ind w:left="1800" w:hanging="360"/>
      </w:pPr>
      <w:rPr>
        <w:rFonts w:ascii="Symbol" w:hAnsi="Symbol" w:hint="default"/>
      </w:rPr>
    </w:lvl>
    <w:lvl w:ilvl="1" w:tplc="10090003">
      <w:start w:val="1"/>
      <w:numFmt w:val="bullet"/>
      <w:lvlText w:val="o"/>
      <w:lvlJc w:val="left"/>
      <w:pPr>
        <w:ind w:left="2520" w:hanging="360"/>
      </w:pPr>
      <w:rPr>
        <w:rFonts w:ascii="Courier New" w:hAnsi="Courier New" w:cs="Courier New" w:hint="default"/>
      </w:rPr>
    </w:lvl>
    <w:lvl w:ilvl="2" w:tplc="10090005">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num w:numId="1" w16cid:durableId="1755399288">
    <w:abstractNumId w:val="27"/>
  </w:num>
  <w:num w:numId="2" w16cid:durableId="1436515177">
    <w:abstractNumId w:val="31"/>
  </w:num>
  <w:num w:numId="3" w16cid:durableId="712272705">
    <w:abstractNumId w:val="2"/>
  </w:num>
  <w:num w:numId="4" w16cid:durableId="918751124">
    <w:abstractNumId w:val="0"/>
  </w:num>
  <w:num w:numId="5" w16cid:durableId="125196628">
    <w:abstractNumId w:val="21"/>
  </w:num>
  <w:num w:numId="6" w16cid:durableId="402142846">
    <w:abstractNumId w:val="28"/>
  </w:num>
  <w:num w:numId="7" w16cid:durableId="268127916">
    <w:abstractNumId w:val="29"/>
  </w:num>
  <w:num w:numId="8" w16cid:durableId="878012489">
    <w:abstractNumId w:val="3"/>
  </w:num>
  <w:num w:numId="9" w16cid:durableId="465971593">
    <w:abstractNumId w:val="10"/>
  </w:num>
  <w:num w:numId="10" w16cid:durableId="1643922759">
    <w:abstractNumId w:val="33"/>
  </w:num>
  <w:num w:numId="11" w16cid:durableId="1841312589">
    <w:abstractNumId w:val="24"/>
  </w:num>
  <w:num w:numId="12" w16cid:durableId="1182164342">
    <w:abstractNumId w:val="11"/>
  </w:num>
  <w:num w:numId="13" w16cid:durableId="75131499">
    <w:abstractNumId w:val="19"/>
  </w:num>
  <w:num w:numId="14" w16cid:durableId="888033206">
    <w:abstractNumId w:val="18"/>
  </w:num>
  <w:num w:numId="15" w16cid:durableId="1366061945">
    <w:abstractNumId w:val="12"/>
  </w:num>
  <w:num w:numId="16" w16cid:durableId="66924981">
    <w:abstractNumId w:val="9"/>
  </w:num>
  <w:num w:numId="17" w16cid:durableId="573705112">
    <w:abstractNumId w:val="34"/>
  </w:num>
  <w:num w:numId="18" w16cid:durableId="84689164">
    <w:abstractNumId w:val="14"/>
  </w:num>
  <w:num w:numId="19" w16cid:durableId="1292906067">
    <w:abstractNumId w:val="26"/>
  </w:num>
  <w:num w:numId="20" w16cid:durableId="731586787">
    <w:abstractNumId w:val="20"/>
  </w:num>
  <w:num w:numId="21" w16cid:durableId="255554338">
    <w:abstractNumId w:val="15"/>
  </w:num>
  <w:num w:numId="22" w16cid:durableId="2021857261">
    <w:abstractNumId w:val="5"/>
  </w:num>
  <w:num w:numId="23" w16cid:durableId="1870484033">
    <w:abstractNumId w:val="22"/>
  </w:num>
  <w:num w:numId="24" w16cid:durableId="2094742218">
    <w:abstractNumId w:val="1"/>
  </w:num>
  <w:num w:numId="25" w16cid:durableId="2021155239">
    <w:abstractNumId w:val="35"/>
  </w:num>
  <w:num w:numId="26" w16cid:durableId="1272712826">
    <w:abstractNumId w:val="13"/>
  </w:num>
  <w:num w:numId="27" w16cid:durableId="1133328904">
    <w:abstractNumId w:val="4"/>
  </w:num>
  <w:num w:numId="28" w16cid:durableId="1111975916">
    <w:abstractNumId w:val="7"/>
  </w:num>
  <w:num w:numId="29" w16cid:durableId="1654485225">
    <w:abstractNumId w:val="25"/>
  </w:num>
  <w:num w:numId="30" w16cid:durableId="1680236075">
    <w:abstractNumId w:val="8"/>
  </w:num>
  <w:num w:numId="31" w16cid:durableId="555044924">
    <w:abstractNumId w:val="23"/>
  </w:num>
  <w:num w:numId="32" w16cid:durableId="1831750761">
    <w:abstractNumId w:val="17"/>
  </w:num>
  <w:num w:numId="33" w16cid:durableId="604381552">
    <w:abstractNumId w:val="32"/>
  </w:num>
  <w:num w:numId="34" w16cid:durableId="1207790462">
    <w:abstractNumId w:val="6"/>
  </w:num>
  <w:num w:numId="35" w16cid:durableId="1971203414">
    <w:abstractNumId w:val="30"/>
  </w:num>
  <w:num w:numId="36" w16cid:durableId="69750860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FBB"/>
    <w:rsid w:val="00000AE0"/>
    <w:rsid w:val="00000C48"/>
    <w:rsid w:val="000079FB"/>
    <w:rsid w:val="000143D2"/>
    <w:rsid w:val="0002496E"/>
    <w:rsid w:val="00027AEF"/>
    <w:rsid w:val="00031FB2"/>
    <w:rsid w:val="000325A8"/>
    <w:rsid w:val="00034005"/>
    <w:rsid w:val="00037A54"/>
    <w:rsid w:val="00040699"/>
    <w:rsid w:val="00056EB1"/>
    <w:rsid w:val="00065CFA"/>
    <w:rsid w:val="00086503"/>
    <w:rsid w:val="00087153"/>
    <w:rsid w:val="000875C1"/>
    <w:rsid w:val="00090300"/>
    <w:rsid w:val="000A12E6"/>
    <w:rsid w:val="000A6323"/>
    <w:rsid w:val="000B275B"/>
    <w:rsid w:val="000C6960"/>
    <w:rsid w:val="000E106D"/>
    <w:rsid w:val="000F0D54"/>
    <w:rsid w:val="000F5B90"/>
    <w:rsid w:val="0011300B"/>
    <w:rsid w:val="001151AB"/>
    <w:rsid w:val="001209CC"/>
    <w:rsid w:val="00120CD5"/>
    <w:rsid w:val="0012213B"/>
    <w:rsid w:val="00123258"/>
    <w:rsid w:val="00132024"/>
    <w:rsid w:val="00133588"/>
    <w:rsid w:val="00140545"/>
    <w:rsid w:val="00141D96"/>
    <w:rsid w:val="001421F0"/>
    <w:rsid w:val="00144A9C"/>
    <w:rsid w:val="0016009E"/>
    <w:rsid w:val="0016293F"/>
    <w:rsid w:val="001669E6"/>
    <w:rsid w:val="001812B6"/>
    <w:rsid w:val="001973D8"/>
    <w:rsid w:val="001A2FC2"/>
    <w:rsid w:val="001A5357"/>
    <w:rsid w:val="001A683D"/>
    <w:rsid w:val="001D095D"/>
    <w:rsid w:val="001D1CBF"/>
    <w:rsid w:val="001D7949"/>
    <w:rsid w:val="001E04D9"/>
    <w:rsid w:val="001E6D21"/>
    <w:rsid w:val="001F7ADD"/>
    <w:rsid w:val="00211157"/>
    <w:rsid w:val="0023058F"/>
    <w:rsid w:val="002366AB"/>
    <w:rsid w:val="00236A37"/>
    <w:rsid w:val="00244A13"/>
    <w:rsid w:val="0025145F"/>
    <w:rsid w:val="002655E2"/>
    <w:rsid w:val="002729BA"/>
    <w:rsid w:val="00273D8B"/>
    <w:rsid w:val="00275E4D"/>
    <w:rsid w:val="002766F5"/>
    <w:rsid w:val="0027689D"/>
    <w:rsid w:val="00281B31"/>
    <w:rsid w:val="00282FBB"/>
    <w:rsid w:val="00285C47"/>
    <w:rsid w:val="00295E12"/>
    <w:rsid w:val="002968CF"/>
    <w:rsid w:val="002A33C5"/>
    <w:rsid w:val="002A3B6C"/>
    <w:rsid w:val="002B2F2B"/>
    <w:rsid w:val="002B39C7"/>
    <w:rsid w:val="002C1A33"/>
    <w:rsid w:val="002D7837"/>
    <w:rsid w:val="002F26F7"/>
    <w:rsid w:val="002F5981"/>
    <w:rsid w:val="002F59BC"/>
    <w:rsid w:val="002F6D12"/>
    <w:rsid w:val="002F7BDF"/>
    <w:rsid w:val="00301626"/>
    <w:rsid w:val="00304D14"/>
    <w:rsid w:val="003137A4"/>
    <w:rsid w:val="00313986"/>
    <w:rsid w:val="00314307"/>
    <w:rsid w:val="0032154C"/>
    <w:rsid w:val="00327089"/>
    <w:rsid w:val="00327765"/>
    <w:rsid w:val="00331934"/>
    <w:rsid w:val="0033390F"/>
    <w:rsid w:val="00342C26"/>
    <w:rsid w:val="00343B46"/>
    <w:rsid w:val="00345D8D"/>
    <w:rsid w:val="003537C7"/>
    <w:rsid w:val="003560C9"/>
    <w:rsid w:val="00365585"/>
    <w:rsid w:val="003758E8"/>
    <w:rsid w:val="0037749E"/>
    <w:rsid w:val="00377DAB"/>
    <w:rsid w:val="00386F09"/>
    <w:rsid w:val="00390C47"/>
    <w:rsid w:val="003947C9"/>
    <w:rsid w:val="00394BF4"/>
    <w:rsid w:val="003C4BE1"/>
    <w:rsid w:val="003D5EFC"/>
    <w:rsid w:val="003E738A"/>
    <w:rsid w:val="003F4527"/>
    <w:rsid w:val="003F6121"/>
    <w:rsid w:val="00406416"/>
    <w:rsid w:val="004070E3"/>
    <w:rsid w:val="00411704"/>
    <w:rsid w:val="00417AB2"/>
    <w:rsid w:val="00431EB0"/>
    <w:rsid w:val="00450FE2"/>
    <w:rsid w:val="00484914"/>
    <w:rsid w:val="00485909"/>
    <w:rsid w:val="00490D1A"/>
    <w:rsid w:val="004A5A77"/>
    <w:rsid w:val="004B1B40"/>
    <w:rsid w:val="004B3EEC"/>
    <w:rsid w:val="004C6601"/>
    <w:rsid w:val="004E01D2"/>
    <w:rsid w:val="004F00C6"/>
    <w:rsid w:val="0050124B"/>
    <w:rsid w:val="00503F66"/>
    <w:rsid w:val="00507A1C"/>
    <w:rsid w:val="00517BBE"/>
    <w:rsid w:val="0052753F"/>
    <w:rsid w:val="005321E6"/>
    <w:rsid w:val="00537C76"/>
    <w:rsid w:val="00537D0E"/>
    <w:rsid w:val="005701F3"/>
    <w:rsid w:val="005747A9"/>
    <w:rsid w:val="00577F51"/>
    <w:rsid w:val="00580BD4"/>
    <w:rsid w:val="005811CC"/>
    <w:rsid w:val="00583909"/>
    <w:rsid w:val="005852AE"/>
    <w:rsid w:val="00587EE8"/>
    <w:rsid w:val="00587F4F"/>
    <w:rsid w:val="005907B7"/>
    <w:rsid w:val="00591DED"/>
    <w:rsid w:val="005A77BE"/>
    <w:rsid w:val="005B2AFC"/>
    <w:rsid w:val="005B4AD0"/>
    <w:rsid w:val="005B78BF"/>
    <w:rsid w:val="005C37D2"/>
    <w:rsid w:val="005C4F29"/>
    <w:rsid w:val="005D640E"/>
    <w:rsid w:val="0060079C"/>
    <w:rsid w:val="006048A0"/>
    <w:rsid w:val="006066D3"/>
    <w:rsid w:val="00625716"/>
    <w:rsid w:val="00626DB1"/>
    <w:rsid w:val="00627900"/>
    <w:rsid w:val="0063218F"/>
    <w:rsid w:val="00645974"/>
    <w:rsid w:val="00661210"/>
    <w:rsid w:val="006678EB"/>
    <w:rsid w:val="00671B94"/>
    <w:rsid w:val="00674792"/>
    <w:rsid w:val="00674C4A"/>
    <w:rsid w:val="00691F7A"/>
    <w:rsid w:val="006A30D1"/>
    <w:rsid w:val="006B73BC"/>
    <w:rsid w:val="006C53B4"/>
    <w:rsid w:val="006D2251"/>
    <w:rsid w:val="006E22B6"/>
    <w:rsid w:val="006E368D"/>
    <w:rsid w:val="006E4C58"/>
    <w:rsid w:val="006E6F02"/>
    <w:rsid w:val="006F2D02"/>
    <w:rsid w:val="00710225"/>
    <w:rsid w:val="00711AE9"/>
    <w:rsid w:val="007146C4"/>
    <w:rsid w:val="00721122"/>
    <w:rsid w:val="00722ACB"/>
    <w:rsid w:val="00723641"/>
    <w:rsid w:val="00723A8E"/>
    <w:rsid w:val="00751732"/>
    <w:rsid w:val="0075792F"/>
    <w:rsid w:val="007618E5"/>
    <w:rsid w:val="007659E9"/>
    <w:rsid w:val="00771DF1"/>
    <w:rsid w:val="007947AC"/>
    <w:rsid w:val="007965D7"/>
    <w:rsid w:val="007A7453"/>
    <w:rsid w:val="007B26D9"/>
    <w:rsid w:val="007B7C73"/>
    <w:rsid w:val="007C6C8C"/>
    <w:rsid w:val="007D64E3"/>
    <w:rsid w:val="007D68E2"/>
    <w:rsid w:val="007E3588"/>
    <w:rsid w:val="007E5CB1"/>
    <w:rsid w:val="007F0426"/>
    <w:rsid w:val="007F4005"/>
    <w:rsid w:val="00801CB2"/>
    <w:rsid w:val="00802B77"/>
    <w:rsid w:val="0081234C"/>
    <w:rsid w:val="0082782C"/>
    <w:rsid w:val="008337F4"/>
    <w:rsid w:val="008365E3"/>
    <w:rsid w:val="00843DD9"/>
    <w:rsid w:val="008533B5"/>
    <w:rsid w:val="00854267"/>
    <w:rsid w:val="00862DA9"/>
    <w:rsid w:val="00867C7C"/>
    <w:rsid w:val="008710AF"/>
    <w:rsid w:val="00882EBD"/>
    <w:rsid w:val="00887153"/>
    <w:rsid w:val="008967DB"/>
    <w:rsid w:val="008A2B5D"/>
    <w:rsid w:val="008A6990"/>
    <w:rsid w:val="008A789B"/>
    <w:rsid w:val="008B29E7"/>
    <w:rsid w:val="008D1B33"/>
    <w:rsid w:val="008E4C28"/>
    <w:rsid w:val="008F1157"/>
    <w:rsid w:val="008F2855"/>
    <w:rsid w:val="00901724"/>
    <w:rsid w:val="00906D7E"/>
    <w:rsid w:val="009277BA"/>
    <w:rsid w:val="00930943"/>
    <w:rsid w:val="00936AEC"/>
    <w:rsid w:val="00946431"/>
    <w:rsid w:val="00951CDD"/>
    <w:rsid w:val="0096401A"/>
    <w:rsid w:val="00964ACC"/>
    <w:rsid w:val="009655A2"/>
    <w:rsid w:val="009662E3"/>
    <w:rsid w:val="00974873"/>
    <w:rsid w:val="00981518"/>
    <w:rsid w:val="00982DEA"/>
    <w:rsid w:val="009851C8"/>
    <w:rsid w:val="00994296"/>
    <w:rsid w:val="00995F47"/>
    <w:rsid w:val="009A1C75"/>
    <w:rsid w:val="009D0719"/>
    <w:rsid w:val="009D20B4"/>
    <w:rsid w:val="009D67E4"/>
    <w:rsid w:val="009E4019"/>
    <w:rsid w:val="009E603E"/>
    <w:rsid w:val="009F5A95"/>
    <w:rsid w:val="009F5F14"/>
    <w:rsid w:val="009F6E35"/>
    <w:rsid w:val="00A00A1B"/>
    <w:rsid w:val="00A011DF"/>
    <w:rsid w:val="00A01224"/>
    <w:rsid w:val="00A0374A"/>
    <w:rsid w:val="00A05460"/>
    <w:rsid w:val="00A06047"/>
    <w:rsid w:val="00A212EF"/>
    <w:rsid w:val="00A34B6C"/>
    <w:rsid w:val="00A36206"/>
    <w:rsid w:val="00A426FA"/>
    <w:rsid w:val="00A44664"/>
    <w:rsid w:val="00A520BA"/>
    <w:rsid w:val="00A577D2"/>
    <w:rsid w:val="00A64C55"/>
    <w:rsid w:val="00A86E38"/>
    <w:rsid w:val="00A91714"/>
    <w:rsid w:val="00A94B85"/>
    <w:rsid w:val="00AA39AB"/>
    <w:rsid w:val="00AA457E"/>
    <w:rsid w:val="00AA629A"/>
    <w:rsid w:val="00AB7884"/>
    <w:rsid w:val="00AD3B52"/>
    <w:rsid w:val="00AE0297"/>
    <w:rsid w:val="00AE0C88"/>
    <w:rsid w:val="00B23425"/>
    <w:rsid w:val="00B31900"/>
    <w:rsid w:val="00B31AD9"/>
    <w:rsid w:val="00B3323F"/>
    <w:rsid w:val="00B3526A"/>
    <w:rsid w:val="00B36BB8"/>
    <w:rsid w:val="00B3716A"/>
    <w:rsid w:val="00B37B9E"/>
    <w:rsid w:val="00B400B8"/>
    <w:rsid w:val="00B42118"/>
    <w:rsid w:val="00B55E23"/>
    <w:rsid w:val="00B67F75"/>
    <w:rsid w:val="00B73CAA"/>
    <w:rsid w:val="00B9012B"/>
    <w:rsid w:val="00B91A09"/>
    <w:rsid w:val="00B93247"/>
    <w:rsid w:val="00B94FEC"/>
    <w:rsid w:val="00B95463"/>
    <w:rsid w:val="00B96D84"/>
    <w:rsid w:val="00B972FE"/>
    <w:rsid w:val="00BB4E88"/>
    <w:rsid w:val="00BB5477"/>
    <w:rsid w:val="00BB7BB6"/>
    <w:rsid w:val="00BD65C2"/>
    <w:rsid w:val="00BE047A"/>
    <w:rsid w:val="00BE38F8"/>
    <w:rsid w:val="00BE4874"/>
    <w:rsid w:val="00BE66C3"/>
    <w:rsid w:val="00BF6F57"/>
    <w:rsid w:val="00C018DA"/>
    <w:rsid w:val="00C03959"/>
    <w:rsid w:val="00C04E10"/>
    <w:rsid w:val="00C063AE"/>
    <w:rsid w:val="00C200F7"/>
    <w:rsid w:val="00C20E7C"/>
    <w:rsid w:val="00C23ECE"/>
    <w:rsid w:val="00C43D4E"/>
    <w:rsid w:val="00C44530"/>
    <w:rsid w:val="00C52A95"/>
    <w:rsid w:val="00C5642D"/>
    <w:rsid w:val="00C64D55"/>
    <w:rsid w:val="00C66861"/>
    <w:rsid w:val="00C76057"/>
    <w:rsid w:val="00C76790"/>
    <w:rsid w:val="00C85E2D"/>
    <w:rsid w:val="00C9689B"/>
    <w:rsid w:val="00C9733E"/>
    <w:rsid w:val="00CA7DB2"/>
    <w:rsid w:val="00CB44A2"/>
    <w:rsid w:val="00CC2D3D"/>
    <w:rsid w:val="00CC313F"/>
    <w:rsid w:val="00CC4B2C"/>
    <w:rsid w:val="00CD3671"/>
    <w:rsid w:val="00CD6693"/>
    <w:rsid w:val="00CD7346"/>
    <w:rsid w:val="00D07F03"/>
    <w:rsid w:val="00D14BD0"/>
    <w:rsid w:val="00D15447"/>
    <w:rsid w:val="00D17A7A"/>
    <w:rsid w:val="00D300DD"/>
    <w:rsid w:val="00D33217"/>
    <w:rsid w:val="00D34CBD"/>
    <w:rsid w:val="00D41E41"/>
    <w:rsid w:val="00D44BC3"/>
    <w:rsid w:val="00D50329"/>
    <w:rsid w:val="00D552FC"/>
    <w:rsid w:val="00D579A8"/>
    <w:rsid w:val="00D57AA9"/>
    <w:rsid w:val="00D63D6D"/>
    <w:rsid w:val="00D64A7A"/>
    <w:rsid w:val="00D66468"/>
    <w:rsid w:val="00D66C8B"/>
    <w:rsid w:val="00D7715A"/>
    <w:rsid w:val="00D82770"/>
    <w:rsid w:val="00D911A3"/>
    <w:rsid w:val="00D9746A"/>
    <w:rsid w:val="00DA57D7"/>
    <w:rsid w:val="00DD23CF"/>
    <w:rsid w:val="00DD2F53"/>
    <w:rsid w:val="00DD62F2"/>
    <w:rsid w:val="00DD6F81"/>
    <w:rsid w:val="00DE425A"/>
    <w:rsid w:val="00DF15FC"/>
    <w:rsid w:val="00DF26EB"/>
    <w:rsid w:val="00DF4C7E"/>
    <w:rsid w:val="00DF70F2"/>
    <w:rsid w:val="00E05501"/>
    <w:rsid w:val="00E1204C"/>
    <w:rsid w:val="00E31B90"/>
    <w:rsid w:val="00E31E8E"/>
    <w:rsid w:val="00E35FA2"/>
    <w:rsid w:val="00E47049"/>
    <w:rsid w:val="00E727B8"/>
    <w:rsid w:val="00E7343F"/>
    <w:rsid w:val="00E9308F"/>
    <w:rsid w:val="00EB014D"/>
    <w:rsid w:val="00EB022D"/>
    <w:rsid w:val="00EB0E26"/>
    <w:rsid w:val="00EC1925"/>
    <w:rsid w:val="00EC61A9"/>
    <w:rsid w:val="00ED22BE"/>
    <w:rsid w:val="00ED28FA"/>
    <w:rsid w:val="00ED5046"/>
    <w:rsid w:val="00ED5FFF"/>
    <w:rsid w:val="00F01F2F"/>
    <w:rsid w:val="00F025B7"/>
    <w:rsid w:val="00F115B2"/>
    <w:rsid w:val="00F126C4"/>
    <w:rsid w:val="00F313ED"/>
    <w:rsid w:val="00F358EE"/>
    <w:rsid w:val="00F37097"/>
    <w:rsid w:val="00F43F08"/>
    <w:rsid w:val="00F63F63"/>
    <w:rsid w:val="00F70544"/>
    <w:rsid w:val="00F82336"/>
    <w:rsid w:val="00F910EC"/>
    <w:rsid w:val="00F97D21"/>
    <w:rsid w:val="00FA4244"/>
    <w:rsid w:val="00FA64BF"/>
    <w:rsid w:val="00FA6A8C"/>
    <w:rsid w:val="00FB7725"/>
    <w:rsid w:val="00FC3DDC"/>
    <w:rsid w:val="00FE6F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7E51B8"/>
  <w15:docId w15:val="{8A61C777-A20D-4A4B-9EFC-67DD6915B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F7ADD"/>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 w:type="table" w:styleId="TableGrid">
    <w:name w:val="Table Grid"/>
    <w:basedOn w:val="TableNormal"/>
    <w:uiPriority w:val="59"/>
    <w:rsid w:val="00801C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55E23"/>
    <w:rPr>
      <w:color w:val="605E5C"/>
      <w:shd w:val="clear" w:color="auto" w:fill="E1DFDD"/>
    </w:rPr>
  </w:style>
  <w:style w:type="paragraph" w:styleId="Caption">
    <w:name w:val="caption"/>
    <w:basedOn w:val="Normal"/>
    <w:next w:val="Normal"/>
    <w:uiPriority w:val="35"/>
    <w:unhideWhenUsed/>
    <w:qFormat/>
    <w:rsid w:val="00F37097"/>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docs.aws.amazon.com/cloudformation/"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app.diagrams.ne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awsacademy.instructure.com/courses/122774" TargetMode="Externa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nsh\OneDrive%20-%20Conestoga%20College\Lab_Book_Template_V1.5_NS1_NS2%20(1)%20(1)%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ACD9E8-D23C-42D9-AE8D-064819746A22}">
  <ds:schemaRefs>
    <ds:schemaRef ds:uri="http://schemas.microsoft.com/office/2006/metadata/properties"/>
  </ds:schemaRefs>
</ds:datastoreItem>
</file>

<file path=customXml/itemProps2.xml><?xml version="1.0" encoding="utf-8"?>
<ds:datastoreItem xmlns:ds="http://schemas.openxmlformats.org/officeDocument/2006/customXml" ds:itemID="{1572A20B-DF00-4768-86FF-14F570A905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C8BEC9-C0BB-4278-B6DA-4742CEC3BD40}">
  <ds:schemaRefs>
    <ds:schemaRef ds:uri="http://schemas.microsoft.com/sharepoint/v3/contenttype/forms"/>
  </ds:schemaRefs>
</ds:datastoreItem>
</file>

<file path=customXml/itemProps4.xml><?xml version="1.0" encoding="utf-8"?>
<ds:datastoreItem xmlns:ds="http://schemas.openxmlformats.org/officeDocument/2006/customXml" ds:itemID="{71241D32-FE8E-45C6-8233-34E319356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Lab_Book_Template_V1.5_NS1_NS2 (1) (1) (1)</Template>
  <TotalTime>241</TotalTime>
  <Pages>15</Pages>
  <Words>1266</Words>
  <Characters>7218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Vanshika Shukla</dc:creator>
  <cp:keywords/>
  <dc:description/>
  <cp:lastModifiedBy>Vanshika</cp:lastModifiedBy>
  <cp:revision>4</cp:revision>
  <dcterms:created xsi:type="dcterms:W3CDTF">2025-08-06T00:48:00Z</dcterms:created>
  <dcterms:modified xsi:type="dcterms:W3CDTF">2025-08-06T05:52:00Z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ies>
</file>